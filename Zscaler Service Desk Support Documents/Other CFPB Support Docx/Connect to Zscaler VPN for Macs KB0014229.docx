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32F" w14:textId="77777777" w:rsidR="00D46662" w:rsidRPr="00FF2CF5" w:rsidRDefault="00373930" w:rsidP="00FF2CF5">
      <w:pPr>
        <w:spacing w:before="120" w:after="120" w:line="276" w:lineRule="auto"/>
        <w:rPr>
          <w:b/>
          <w:bCs/>
          <w:color w:val="244061" w:themeColor="accent1" w:themeShade="80"/>
          <w:sz w:val="36"/>
          <w:szCs w:val="36"/>
        </w:rPr>
      </w:pPr>
      <w:r w:rsidRPr="00F61194">
        <w:rPr>
          <w:b/>
          <w:bCs/>
          <w:color w:val="244061" w:themeColor="accent1" w:themeShade="80"/>
          <w:sz w:val="36"/>
          <w:szCs w:val="36"/>
        </w:rPr>
        <w:t>Overview</w:t>
      </w:r>
    </w:p>
    <w:p w14:paraId="2902C651" w14:textId="1F778913" w:rsidR="003E229A" w:rsidRPr="003E229A" w:rsidRDefault="003E229A" w:rsidP="00395FAC">
      <w:pPr>
        <w:spacing w:before="120" w:after="120" w:line="276" w:lineRule="auto"/>
        <w:jc w:val="both"/>
        <w:outlineLvl w:val="3"/>
        <w:rPr>
          <w:sz w:val="24"/>
          <w:szCs w:val="24"/>
        </w:rPr>
      </w:pPr>
      <w:r w:rsidRPr="003E229A">
        <w:rPr>
          <w:sz w:val="24"/>
          <w:szCs w:val="24"/>
        </w:rPr>
        <w:t xml:space="preserve">The </w:t>
      </w:r>
      <w:r w:rsidRPr="003E229A">
        <w:rPr>
          <w:b/>
          <w:bCs/>
          <w:sz w:val="24"/>
          <w:szCs w:val="24"/>
        </w:rPr>
        <w:t>Zscaler Test – AnyConnect Profile</w:t>
      </w:r>
      <w:r w:rsidRPr="003E229A">
        <w:rPr>
          <w:sz w:val="24"/>
          <w:szCs w:val="24"/>
        </w:rPr>
        <w:t xml:space="preserve"> – Switcher utility was created to allow Mac laptops to disconnect from the VPNs while maintaining internet connectivity in support of Zscaler Pilot Phase. The utility has been made available to your Mac laptop for install via Self Service.</w:t>
      </w:r>
    </w:p>
    <w:p w14:paraId="78156006" w14:textId="3AA0307E" w:rsidR="000B763F" w:rsidRDefault="00893E09" w:rsidP="00A32B96">
      <w:pPr>
        <w:pStyle w:val="ListParagraph"/>
        <w:numPr>
          <w:ilvl w:val="0"/>
          <w:numId w:val="34"/>
        </w:numPr>
        <w:spacing w:before="120" w:after="120" w:line="276" w:lineRule="auto"/>
        <w:ind w:right="576"/>
        <w:contextualSpacing w:val="0"/>
        <w:rPr>
          <w:rFonts w:eastAsia="Times New Roman" w:cs="Times New Roman"/>
          <w:b/>
          <w:bCs/>
          <w:sz w:val="24"/>
          <w:szCs w:val="24"/>
        </w:rPr>
      </w:pPr>
      <w:r w:rsidRPr="004B4708">
        <w:rPr>
          <w:rFonts w:eastAsia="Times New Roman" w:cs="Times New Roman"/>
          <w:sz w:val="24"/>
          <w:szCs w:val="24"/>
        </w:rPr>
        <w:t xml:space="preserve">Visit </w:t>
      </w:r>
      <w:r w:rsidRPr="004B4708">
        <w:rPr>
          <w:rFonts w:eastAsia="Times New Roman" w:cs="Times New Roman"/>
          <w:b/>
          <w:bCs/>
          <w:sz w:val="24"/>
          <w:szCs w:val="24"/>
        </w:rPr>
        <w:t>Self Service</w:t>
      </w:r>
      <w:r w:rsidRPr="004B4708">
        <w:rPr>
          <w:rFonts w:eastAsia="Times New Roman" w:cs="Times New Roman"/>
          <w:sz w:val="24"/>
          <w:szCs w:val="24"/>
        </w:rPr>
        <w:t xml:space="preserve"> and install </w:t>
      </w:r>
      <w:r w:rsidRPr="004B4708">
        <w:rPr>
          <w:rFonts w:eastAsia="Times New Roman" w:cs="Times New Roman"/>
          <w:b/>
          <w:bCs/>
          <w:sz w:val="24"/>
          <w:szCs w:val="24"/>
        </w:rPr>
        <w:t>AnyConnect Switchable (On/Off) Profile.</w:t>
      </w:r>
    </w:p>
    <w:p w14:paraId="1C2D89D1" w14:textId="2E711B81" w:rsidR="00806EFF" w:rsidRDefault="003F5D83" w:rsidP="00E26283">
      <w:pPr>
        <w:pStyle w:val="ListParagraph"/>
        <w:spacing w:before="120" w:after="120" w:line="276" w:lineRule="auto"/>
        <w:contextualSpacing w:val="0"/>
        <w:rPr>
          <w:rFonts w:eastAsia="Times New Roman" w:cs="Times New Roman"/>
          <w:b/>
          <w:bCs/>
          <w:sz w:val="24"/>
          <w:szCs w:val="24"/>
        </w:rPr>
      </w:pPr>
      <w:r>
        <w:rPr>
          <w:noProof/>
        </w:rPr>
        <w:drawing>
          <wp:anchor distT="0" distB="0" distL="114300" distR="114300" simplePos="0" relativeHeight="251658240" behindDoc="0" locked="0" layoutInCell="1" allowOverlap="1" wp14:anchorId="21E8743E" wp14:editId="57E2C5A6">
            <wp:simplePos x="0" y="0"/>
            <wp:positionH relativeFrom="column">
              <wp:posOffset>2575560</wp:posOffset>
            </wp:positionH>
            <wp:positionV relativeFrom="paragraph">
              <wp:posOffset>10160</wp:posOffset>
            </wp:positionV>
            <wp:extent cx="922020" cy="734060"/>
            <wp:effectExtent l="0" t="0" r="0" b="8890"/>
            <wp:wrapThrough wrapText="bothSides">
              <wp:wrapPolygon edited="0">
                <wp:start x="0" y="0"/>
                <wp:lineTo x="0" y="21301"/>
                <wp:lineTo x="20975" y="21301"/>
                <wp:lineTo x="20975" y="0"/>
                <wp:lineTo x="0" y="0"/>
              </wp:wrapPolygon>
            </wp:wrapThrough>
            <wp:docPr id="906861900"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61900"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734060"/>
                    </a:xfrm>
                    <a:prstGeom prst="rect">
                      <a:avLst/>
                    </a:prstGeom>
                  </pic:spPr>
                </pic:pic>
              </a:graphicData>
            </a:graphic>
            <wp14:sizeRelH relativeFrom="margin">
              <wp14:pctWidth>0</wp14:pctWidth>
            </wp14:sizeRelH>
            <wp14:sizeRelV relativeFrom="margin">
              <wp14:pctHeight>0</wp14:pctHeight>
            </wp14:sizeRelV>
          </wp:anchor>
        </w:drawing>
      </w:r>
    </w:p>
    <w:p w14:paraId="7FF38751" w14:textId="4E38146F" w:rsidR="00806EFF" w:rsidRDefault="00806EFF" w:rsidP="00E26283">
      <w:pPr>
        <w:pStyle w:val="ListParagraph"/>
        <w:spacing w:before="120" w:after="120" w:line="276" w:lineRule="auto"/>
        <w:contextualSpacing w:val="0"/>
        <w:rPr>
          <w:rFonts w:eastAsia="Times New Roman" w:cs="Times New Roman"/>
          <w:b/>
          <w:bCs/>
          <w:sz w:val="24"/>
          <w:szCs w:val="24"/>
        </w:rPr>
      </w:pPr>
    </w:p>
    <w:p w14:paraId="396A86CD" w14:textId="366AA44C" w:rsidR="00E26283" w:rsidRPr="00A32B96" w:rsidRDefault="00E26283" w:rsidP="00A32B96">
      <w:pPr>
        <w:spacing w:before="120" w:after="120" w:line="276" w:lineRule="auto"/>
        <w:rPr>
          <w:rFonts w:eastAsia="Times New Roman" w:cs="Times New Roman"/>
          <w:b/>
          <w:bCs/>
          <w:sz w:val="24"/>
          <w:szCs w:val="24"/>
        </w:rPr>
      </w:pPr>
    </w:p>
    <w:p w14:paraId="0D7ED8BC" w14:textId="195090A6" w:rsidR="00977A8B" w:rsidRPr="004B4708" w:rsidRDefault="00A16C07" w:rsidP="00A32B96">
      <w:pPr>
        <w:pStyle w:val="ListParagraph"/>
        <w:numPr>
          <w:ilvl w:val="0"/>
          <w:numId w:val="34"/>
        </w:numPr>
        <w:spacing w:before="120" w:after="120" w:line="276" w:lineRule="auto"/>
        <w:ind w:right="576"/>
        <w:contextualSpacing w:val="0"/>
        <w:rPr>
          <w:sz w:val="24"/>
          <w:szCs w:val="24"/>
        </w:rPr>
      </w:pPr>
      <w:r w:rsidRPr="004B4708">
        <w:rPr>
          <w:sz w:val="24"/>
          <w:szCs w:val="24"/>
        </w:rPr>
        <w:t xml:space="preserve">Verify you can disconnect From </w:t>
      </w:r>
      <w:r w:rsidRPr="004B4708">
        <w:rPr>
          <w:b/>
          <w:bCs/>
          <w:sz w:val="24"/>
          <w:szCs w:val="24"/>
        </w:rPr>
        <w:t>AnyConnect</w:t>
      </w:r>
      <w:r w:rsidRPr="004B4708">
        <w:rPr>
          <w:sz w:val="24"/>
          <w:szCs w:val="24"/>
        </w:rPr>
        <w:t xml:space="preserve"> and access internet sites.</w:t>
      </w:r>
    </w:p>
    <w:p w14:paraId="600307EE" w14:textId="0BC7C3F8" w:rsidR="004B4708" w:rsidRDefault="003F5D83" w:rsidP="00A32B96">
      <w:pPr>
        <w:pStyle w:val="ListParagraph"/>
        <w:spacing w:before="120" w:after="120" w:line="276" w:lineRule="auto"/>
        <w:ind w:right="576"/>
        <w:contextualSpacing w:val="0"/>
        <w:rPr>
          <w:sz w:val="24"/>
          <w:szCs w:val="24"/>
        </w:rPr>
      </w:pPr>
      <w:r>
        <w:rPr>
          <w:noProof/>
        </w:rPr>
        <w:drawing>
          <wp:anchor distT="0" distB="0" distL="114300" distR="114300" simplePos="0" relativeHeight="251659264" behindDoc="0" locked="0" layoutInCell="1" allowOverlap="1" wp14:anchorId="317903D4" wp14:editId="19D1C2BE">
            <wp:simplePos x="0" y="0"/>
            <wp:positionH relativeFrom="column">
              <wp:posOffset>1611630</wp:posOffset>
            </wp:positionH>
            <wp:positionV relativeFrom="paragraph">
              <wp:posOffset>273050</wp:posOffset>
            </wp:positionV>
            <wp:extent cx="2647950" cy="1284605"/>
            <wp:effectExtent l="0" t="0" r="0" b="0"/>
            <wp:wrapThrough wrapText="bothSides">
              <wp:wrapPolygon edited="0">
                <wp:start x="0" y="0"/>
                <wp:lineTo x="0" y="21141"/>
                <wp:lineTo x="21445" y="21141"/>
                <wp:lineTo x="21445" y="0"/>
                <wp:lineTo x="0" y="0"/>
              </wp:wrapPolygon>
            </wp:wrapThrough>
            <wp:docPr id="121214320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3205"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7950" cy="1284605"/>
                    </a:xfrm>
                    <a:prstGeom prst="rect">
                      <a:avLst/>
                    </a:prstGeom>
                  </pic:spPr>
                </pic:pic>
              </a:graphicData>
            </a:graphic>
            <wp14:sizeRelH relativeFrom="margin">
              <wp14:pctWidth>0</wp14:pctWidth>
            </wp14:sizeRelH>
            <wp14:sizeRelV relativeFrom="margin">
              <wp14:pctHeight>0</wp14:pctHeight>
            </wp14:sizeRelV>
          </wp:anchor>
        </w:drawing>
      </w:r>
      <w:r w:rsidR="004B4708" w:rsidRPr="004B4708">
        <w:rPr>
          <w:b/>
          <w:bCs/>
          <w:sz w:val="24"/>
          <w:szCs w:val="24"/>
        </w:rPr>
        <w:t>Note:</w:t>
      </w:r>
      <w:r w:rsidR="004B4708" w:rsidRPr="004B4708">
        <w:rPr>
          <w:sz w:val="24"/>
          <w:szCs w:val="24"/>
        </w:rPr>
        <w:t xml:space="preserve"> Auth failures to O365 and other CFPB resources are expected at this point.</w:t>
      </w:r>
    </w:p>
    <w:p w14:paraId="5D5B679A" w14:textId="17BEBF90" w:rsidR="00404814" w:rsidRDefault="00404814" w:rsidP="004B4708">
      <w:pPr>
        <w:pStyle w:val="ListParagraph"/>
        <w:spacing w:before="120" w:after="120" w:line="276" w:lineRule="auto"/>
        <w:contextualSpacing w:val="0"/>
        <w:rPr>
          <w:sz w:val="24"/>
          <w:szCs w:val="24"/>
        </w:rPr>
      </w:pPr>
    </w:p>
    <w:p w14:paraId="5C89198E" w14:textId="1A974A08" w:rsidR="00404814" w:rsidRDefault="00404814" w:rsidP="004B4708">
      <w:pPr>
        <w:pStyle w:val="ListParagraph"/>
        <w:spacing w:before="120" w:after="120" w:line="276" w:lineRule="auto"/>
        <w:contextualSpacing w:val="0"/>
        <w:rPr>
          <w:sz w:val="24"/>
          <w:szCs w:val="24"/>
        </w:rPr>
      </w:pPr>
    </w:p>
    <w:p w14:paraId="0DE1A101" w14:textId="75BC8095" w:rsidR="00404814" w:rsidRDefault="00404814" w:rsidP="004B4708">
      <w:pPr>
        <w:pStyle w:val="ListParagraph"/>
        <w:spacing w:before="120" w:after="120" w:line="276" w:lineRule="auto"/>
        <w:contextualSpacing w:val="0"/>
        <w:rPr>
          <w:sz w:val="24"/>
          <w:szCs w:val="24"/>
        </w:rPr>
      </w:pPr>
    </w:p>
    <w:p w14:paraId="18C4462C" w14:textId="53E4E6CD" w:rsidR="00404814" w:rsidRPr="008C43C1" w:rsidRDefault="00404814" w:rsidP="008C43C1">
      <w:pPr>
        <w:spacing w:before="120" w:after="120" w:line="276" w:lineRule="auto"/>
        <w:rPr>
          <w:sz w:val="24"/>
          <w:szCs w:val="24"/>
        </w:rPr>
      </w:pPr>
    </w:p>
    <w:p w14:paraId="729ECA6B" w14:textId="4085D474" w:rsidR="00404814" w:rsidRPr="004B4708" w:rsidRDefault="00404814" w:rsidP="004B4708">
      <w:pPr>
        <w:pStyle w:val="ListParagraph"/>
        <w:spacing w:before="120" w:after="120" w:line="276" w:lineRule="auto"/>
        <w:contextualSpacing w:val="0"/>
        <w:rPr>
          <w:sz w:val="24"/>
          <w:szCs w:val="24"/>
        </w:rPr>
      </w:pPr>
    </w:p>
    <w:p w14:paraId="370D136F" w14:textId="3EB362E2" w:rsidR="000D2743" w:rsidRDefault="000D2743" w:rsidP="00A32B96">
      <w:pPr>
        <w:pStyle w:val="ListParagraph"/>
        <w:numPr>
          <w:ilvl w:val="0"/>
          <w:numId w:val="34"/>
        </w:numPr>
        <w:spacing w:before="120" w:after="120" w:line="276" w:lineRule="auto"/>
        <w:ind w:right="576"/>
        <w:contextualSpacing w:val="0"/>
        <w:rPr>
          <w:sz w:val="24"/>
          <w:szCs w:val="24"/>
        </w:rPr>
      </w:pPr>
      <w:r>
        <w:rPr>
          <w:noProof/>
        </w:rPr>
        <w:drawing>
          <wp:anchor distT="0" distB="0" distL="114300" distR="114300" simplePos="0" relativeHeight="251660288" behindDoc="0" locked="0" layoutInCell="1" allowOverlap="1" wp14:anchorId="72624037" wp14:editId="697C5B1F">
            <wp:simplePos x="0" y="0"/>
            <wp:positionH relativeFrom="column">
              <wp:posOffset>2613660</wp:posOffset>
            </wp:positionH>
            <wp:positionV relativeFrom="paragraph">
              <wp:posOffset>259080</wp:posOffset>
            </wp:positionV>
            <wp:extent cx="883920" cy="733425"/>
            <wp:effectExtent l="0" t="0" r="0" b="9525"/>
            <wp:wrapThrough wrapText="bothSides">
              <wp:wrapPolygon edited="0">
                <wp:start x="0" y="0"/>
                <wp:lineTo x="0" y="21319"/>
                <wp:lineTo x="20948" y="21319"/>
                <wp:lineTo x="20948" y="0"/>
                <wp:lineTo x="0" y="0"/>
              </wp:wrapPolygon>
            </wp:wrapThrough>
            <wp:docPr id="1834145360"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45360" name="Picture 5"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3920" cy="733425"/>
                    </a:xfrm>
                    <a:prstGeom prst="rect">
                      <a:avLst/>
                    </a:prstGeom>
                  </pic:spPr>
                </pic:pic>
              </a:graphicData>
            </a:graphic>
            <wp14:sizeRelH relativeFrom="margin">
              <wp14:pctWidth>0</wp14:pctWidth>
            </wp14:sizeRelH>
            <wp14:sizeRelV relativeFrom="margin">
              <wp14:pctHeight>0</wp14:pctHeight>
            </wp14:sizeRelV>
          </wp:anchor>
        </w:drawing>
      </w:r>
      <w:r w:rsidR="00CC631D" w:rsidRPr="004B4708">
        <w:rPr>
          <w:sz w:val="24"/>
          <w:szCs w:val="24"/>
        </w:rPr>
        <w:t xml:space="preserve">Visit </w:t>
      </w:r>
      <w:r w:rsidR="00CC631D" w:rsidRPr="004B4708">
        <w:rPr>
          <w:b/>
          <w:bCs/>
          <w:sz w:val="24"/>
          <w:szCs w:val="24"/>
        </w:rPr>
        <w:t>Self Service</w:t>
      </w:r>
      <w:r w:rsidR="00CC631D" w:rsidRPr="004B4708">
        <w:rPr>
          <w:sz w:val="24"/>
          <w:szCs w:val="24"/>
        </w:rPr>
        <w:t xml:space="preserve"> and install </w:t>
      </w:r>
      <w:r w:rsidR="00CC631D" w:rsidRPr="004B4708">
        <w:rPr>
          <w:b/>
          <w:bCs/>
          <w:sz w:val="24"/>
          <w:szCs w:val="24"/>
        </w:rPr>
        <w:t>Zscaler Test</w:t>
      </w:r>
      <w:r w:rsidR="00CC631D" w:rsidRPr="004B4708">
        <w:rPr>
          <w:sz w:val="24"/>
          <w:szCs w:val="24"/>
        </w:rPr>
        <w:t xml:space="preserve"> Install.</w:t>
      </w:r>
    </w:p>
    <w:p w14:paraId="5F45F8EA" w14:textId="0C0876CA" w:rsidR="000D2743" w:rsidRDefault="000D2743" w:rsidP="000D2743">
      <w:pPr>
        <w:pStyle w:val="ListParagraph"/>
        <w:spacing w:before="120" w:after="120" w:line="276" w:lineRule="auto"/>
        <w:contextualSpacing w:val="0"/>
        <w:rPr>
          <w:sz w:val="24"/>
          <w:szCs w:val="24"/>
        </w:rPr>
      </w:pPr>
    </w:p>
    <w:p w14:paraId="1115B850" w14:textId="3DBE0AB2" w:rsidR="00A32B96" w:rsidRPr="003F5D83" w:rsidRDefault="00A32B96" w:rsidP="003F5D83">
      <w:pPr>
        <w:spacing w:before="120" w:after="120" w:line="276" w:lineRule="auto"/>
        <w:rPr>
          <w:sz w:val="24"/>
          <w:szCs w:val="24"/>
        </w:rPr>
      </w:pPr>
    </w:p>
    <w:p w14:paraId="75915E0A" w14:textId="4AF2F689" w:rsidR="006B4A3F" w:rsidRDefault="006B4A3F" w:rsidP="00A32B96">
      <w:pPr>
        <w:spacing w:before="120" w:after="120" w:line="276" w:lineRule="auto"/>
      </w:pPr>
    </w:p>
    <w:p w14:paraId="32E3C6A5" w14:textId="6B924771" w:rsidR="00F12976" w:rsidRDefault="00D728AB" w:rsidP="00A22D74">
      <w:pPr>
        <w:pStyle w:val="ListParagraph"/>
        <w:spacing w:before="120" w:after="120" w:line="276" w:lineRule="auto"/>
        <w:ind w:left="1530" w:right="576" w:hanging="810"/>
        <w:contextualSpacing w:val="0"/>
      </w:pPr>
      <w:r w:rsidRPr="0005084C">
        <w:rPr>
          <w:b/>
          <w:bCs/>
          <w:sz w:val="24"/>
          <w:szCs w:val="24"/>
        </w:rPr>
        <w:t>Note:</w:t>
      </w:r>
      <w:r w:rsidRPr="0005084C">
        <w:rPr>
          <w:sz w:val="24"/>
          <w:szCs w:val="24"/>
        </w:rPr>
        <w:t xml:space="preserve">  </w:t>
      </w:r>
      <w:r>
        <w:t xml:space="preserve">The </w:t>
      </w:r>
      <w:r w:rsidRPr="000D2743">
        <w:rPr>
          <w:b/>
          <w:bCs/>
        </w:rPr>
        <w:t>Zscaler</w:t>
      </w:r>
      <w:r>
        <w:t xml:space="preserve"> client should open automatically. </w:t>
      </w:r>
      <w:r w:rsidRPr="0005084C">
        <w:rPr>
          <w:sz w:val="24"/>
          <w:szCs w:val="24"/>
        </w:rPr>
        <w:t>You may se</w:t>
      </w:r>
      <w:r>
        <w:rPr>
          <w:sz w:val="24"/>
          <w:szCs w:val="24"/>
        </w:rPr>
        <w:t>e</w:t>
      </w:r>
      <w:r w:rsidRPr="0005084C">
        <w:rPr>
          <w:sz w:val="24"/>
          <w:szCs w:val="24"/>
        </w:rPr>
        <w:t xml:space="preserve"> both</w:t>
      </w:r>
      <w:r w:rsidR="00A22D74">
        <w:rPr>
          <w:sz w:val="24"/>
          <w:szCs w:val="24"/>
        </w:rPr>
        <w:t>,</w:t>
      </w:r>
      <w:r>
        <w:rPr>
          <w:sz w:val="24"/>
          <w:szCs w:val="24"/>
        </w:rPr>
        <w:t xml:space="preserve"> either</w:t>
      </w:r>
      <w:r w:rsidR="00A22D74">
        <w:rPr>
          <w:sz w:val="24"/>
          <w:szCs w:val="24"/>
        </w:rPr>
        <w:t>, or neither</w:t>
      </w:r>
      <w:r w:rsidRPr="0005084C">
        <w:rPr>
          <w:sz w:val="24"/>
          <w:szCs w:val="24"/>
        </w:rPr>
        <w:t xml:space="preserve"> of the screens </w:t>
      </w:r>
      <w:r w:rsidR="00C77532">
        <w:rPr>
          <w:sz w:val="24"/>
          <w:szCs w:val="24"/>
        </w:rPr>
        <w:t>below</w:t>
      </w:r>
      <w:r>
        <w:rPr>
          <w:sz w:val="24"/>
          <w:szCs w:val="24"/>
        </w:rPr>
        <w:t>.</w:t>
      </w:r>
    </w:p>
    <w:p w14:paraId="56C8D776" w14:textId="28705B78" w:rsidR="006B4A3F" w:rsidRDefault="003F5D83" w:rsidP="00F12976">
      <w:pPr>
        <w:pStyle w:val="ListParagraph"/>
        <w:spacing w:before="120" w:after="120" w:line="276" w:lineRule="auto"/>
        <w:contextualSpacing w:val="0"/>
      </w:pPr>
      <w:r>
        <w:rPr>
          <w:noProof/>
        </w:rPr>
        <w:drawing>
          <wp:anchor distT="0" distB="0" distL="114300" distR="114300" simplePos="0" relativeHeight="251661312" behindDoc="0" locked="0" layoutInCell="1" allowOverlap="1" wp14:anchorId="54D16A88" wp14:editId="60C5E3E7">
            <wp:simplePos x="0" y="0"/>
            <wp:positionH relativeFrom="margin">
              <wp:posOffset>1409700</wp:posOffset>
            </wp:positionH>
            <wp:positionV relativeFrom="paragraph">
              <wp:posOffset>43180</wp:posOffset>
            </wp:positionV>
            <wp:extent cx="3265170" cy="2306320"/>
            <wp:effectExtent l="0" t="0" r="0" b="0"/>
            <wp:wrapThrough wrapText="bothSides">
              <wp:wrapPolygon edited="0">
                <wp:start x="0" y="0"/>
                <wp:lineTo x="0" y="21410"/>
                <wp:lineTo x="21424" y="21410"/>
                <wp:lineTo x="21424" y="0"/>
                <wp:lineTo x="0" y="0"/>
              </wp:wrapPolygon>
            </wp:wrapThrough>
            <wp:docPr id="1125910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10797" name="Picture 11259107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5170" cy="2306320"/>
                    </a:xfrm>
                    <a:prstGeom prst="rect">
                      <a:avLst/>
                    </a:prstGeom>
                  </pic:spPr>
                </pic:pic>
              </a:graphicData>
            </a:graphic>
            <wp14:sizeRelH relativeFrom="margin">
              <wp14:pctWidth>0</wp14:pctWidth>
            </wp14:sizeRelH>
            <wp14:sizeRelV relativeFrom="margin">
              <wp14:pctHeight>0</wp14:pctHeight>
            </wp14:sizeRelV>
          </wp:anchor>
        </w:drawing>
      </w:r>
    </w:p>
    <w:p w14:paraId="516DC1D4" w14:textId="36EB658D" w:rsidR="006B4A3F" w:rsidRDefault="006B4A3F" w:rsidP="00F12976">
      <w:pPr>
        <w:pStyle w:val="ListParagraph"/>
        <w:spacing w:before="120" w:after="120" w:line="276" w:lineRule="auto"/>
        <w:contextualSpacing w:val="0"/>
      </w:pPr>
    </w:p>
    <w:p w14:paraId="0813B32F" w14:textId="1800F838" w:rsidR="000A5C8E" w:rsidRDefault="000A5C8E" w:rsidP="00F12976">
      <w:pPr>
        <w:pStyle w:val="ListParagraph"/>
        <w:spacing w:before="120" w:after="120" w:line="276" w:lineRule="auto"/>
        <w:contextualSpacing w:val="0"/>
      </w:pPr>
    </w:p>
    <w:p w14:paraId="4CCD7EAA" w14:textId="77777777" w:rsidR="000A5C8E" w:rsidRDefault="000A5C8E" w:rsidP="00F12976">
      <w:pPr>
        <w:pStyle w:val="ListParagraph"/>
        <w:spacing w:before="120" w:after="120" w:line="276" w:lineRule="auto"/>
        <w:contextualSpacing w:val="0"/>
      </w:pPr>
    </w:p>
    <w:p w14:paraId="2F0D4541" w14:textId="77777777" w:rsidR="000A5C8E" w:rsidRDefault="000A5C8E" w:rsidP="00F12976">
      <w:pPr>
        <w:pStyle w:val="ListParagraph"/>
        <w:spacing w:before="120" w:after="120" w:line="276" w:lineRule="auto"/>
        <w:contextualSpacing w:val="0"/>
      </w:pPr>
    </w:p>
    <w:p w14:paraId="0261B21E" w14:textId="77777777" w:rsidR="000A5C8E" w:rsidRDefault="000A5C8E" w:rsidP="00F12976">
      <w:pPr>
        <w:pStyle w:val="ListParagraph"/>
        <w:spacing w:before="120" w:after="120" w:line="276" w:lineRule="auto"/>
        <w:contextualSpacing w:val="0"/>
      </w:pPr>
    </w:p>
    <w:p w14:paraId="4972513B" w14:textId="77777777" w:rsidR="000A5C8E" w:rsidRDefault="000A5C8E" w:rsidP="00F12976">
      <w:pPr>
        <w:pStyle w:val="ListParagraph"/>
        <w:spacing w:before="120" w:after="120" w:line="276" w:lineRule="auto"/>
        <w:contextualSpacing w:val="0"/>
      </w:pPr>
    </w:p>
    <w:p w14:paraId="4A1EADAB" w14:textId="4843A157" w:rsidR="000A5C8E" w:rsidRDefault="000A5C8E" w:rsidP="00F12976">
      <w:pPr>
        <w:pStyle w:val="ListParagraph"/>
        <w:spacing w:before="120" w:after="120" w:line="276" w:lineRule="auto"/>
        <w:contextualSpacing w:val="0"/>
      </w:pPr>
    </w:p>
    <w:p w14:paraId="15FB4896" w14:textId="77777777" w:rsidR="000A5C8E" w:rsidRDefault="000A5C8E" w:rsidP="00F12976">
      <w:pPr>
        <w:pStyle w:val="ListParagraph"/>
        <w:spacing w:before="120" w:after="120" w:line="276" w:lineRule="auto"/>
        <w:contextualSpacing w:val="0"/>
      </w:pPr>
    </w:p>
    <w:p w14:paraId="1271B05A" w14:textId="77777777" w:rsidR="006B4A3F" w:rsidRPr="001C6F00" w:rsidRDefault="006B4A3F" w:rsidP="001C6F00">
      <w:pPr>
        <w:spacing w:before="120" w:after="120" w:line="276" w:lineRule="auto"/>
        <w:rPr>
          <w:sz w:val="24"/>
          <w:szCs w:val="24"/>
        </w:rPr>
      </w:pPr>
    </w:p>
    <w:p w14:paraId="09F1C307" w14:textId="43D819AE" w:rsidR="00FA7B9E" w:rsidRPr="00EA7184" w:rsidRDefault="003F5D83" w:rsidP="00A22D74">
      <w:pPr>
        <w:pStyle w:val="ListParagraph"/>
        <w:numPr>
          <w:ilvl w:val="0"/>
          <w:numId w:val="34"/>
        </w:numPr>
        <w:spacing w:before="120" w:after="120" w:line="276" w:lineRule="auto"/>
        <w:ind w:right="576"/>
        <w:contextualSpacing w:val="0"/>
        <w:rPr>
          <w:sz w:val="24"/>
          <w:szCs w:val="24"/>
        </w:rPr>
      </w:pPr>
      <w:r>
        <w:rPr>
          <w:noProof/>
        </w:rPr>
        <w:lastRenderedPageBreak/>
        <w:drawing>
          <wp:anchor distT="0" distB="0" distL="114300" distR="114300" simplePos="0" relativeHeight="251662336" behindDoc="0" locked="0" layoutInCell="1" allowOverlap="1" wp14:anchorId="126B1A49" wp14:editId="35FFF8B5">
            <wp:simplePos x="0" y="0"/>
            <wp:positionH relativeFrom="margin">
              <wp:posOffset>1287780</wp:posOffset>
            </wp:positionH>
            <wp:positionV relativeFrom="paragraph">
              <wp:posOffset>434975</wp:posOffset>
            </wp:positionV>
            <wp:extent cx="2926080" cy="2195195"/>
            <wp:effectExtent l="0" t="0" r="7620" b="0"/>
            <wp:wrapThrough wrapText="bothSides">
              <wp:wrapPolygon edited="0">
                <wp:start x="0" y="0"/>
                <wp:lineTo x="0" y="21369"/>
                <wp:lineTo x="21516" y="21369"/>
                <wp:lineTo x="21516" y="0"/>
                <wp:lineTo x="0" y="0"/>
              </wp:wrapPolygon>
            </wp:wrapThrough>
            <wp:docPr id="152054308"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4308" name="Picture 3" descr="Graphical user interface, text, application&#10;&#10;Description automatically generated"/>
                    <pic:cNvPicPr/>
                  </pic:nvPicPr>
                  <pic:blipFill rotWithShape="1">
                    <a:blip r:embed="rId16" cstate="print">
                      <a:extLst>
                        <a:ext uri="{28A0092B-C50C-407E-A947-70E740481C1C}">
                          <a14:useLocalDpi xmlns:a14="http://schemas.microsoft.com/office/drawing/2010/main" val="0"/>
                        </a:ext>
                      </a:extLst>
                    </a:blip>
                    <a:srcRect t="5008"/>
                    <a:stretch/>
                  </pic:blipFill>
                  <pic:spPr bwMode="auto">
                    <a:xfrm>
                      <a:off x="0" y="0"/>
                      <a:ext cx="2926080" cy="2195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B9E">
        <w:t xml:space="preserve"> If prompted to log in, choose </w:t>
      </w:r>
      <w:r w:rsidR="00FA7B9E" w:rsidRPr="000D2743">
        <w:rPr>
          <w:b/>
          <w:bCs/>
        </w:rPr>
        <w:t>certificate</w:t>
      </w:r>
      <w:r w:rsidR="00FA7B9E">
        <w:t xml:space="preserve"> if you have a PIV card. Otherwise, use username and password. </w:t>
      </w:r>
    </w:p>
    <w:p w14:paraId="28264B9B" w14:textId="5AEBA539" w:rsidR="00EA7184" w:rsidRDefault="00EA7184" w:rsidP="00EA7184">
      <w:pPr>
        <w:pStyle w:val="ListParagraph"/>
        <w:spacing w:before="120" w:after="120" w:line="276" w:lineRule="auto"/>
        <w:contextualSpacing w:val="0"/>
      </w:pPr>
    </w:p>
    <w:p w14:paraId="0F11F2F5" w14:textId="5EFDD276" w:rsidR="00EA7184" w:rsidRDefault="00EA7184" w:rsidP="00EA7184">
      <w:pPr>
        <w:pStyle w:val="ListParagraph"/>
        <w:spacing w:before="120" w:after="120" w:line="276" w:lineRule="auto"/>
        <w:contextualSpacing w:val="0"/>
      </w:pPr>
    </w:p>
    <w:p w14:paraId="03D93F9D" w14:textId="1D02A8E7" w:rsidR="001D3C70" w:rsidRDefault="001D3C70" w:rsidP="00EA7184">
      <w:pPr>
        <w:pStyle w:val="ListParagraph"/>
        <w:spacing w:before="120" w:after="120" w:line="276" w:lineRule="auto"/>
        <w:contextualSpacing w:val="0"/>
      </w:pPr>
    </w:p>
    <w:p w14:paraId="78137BE0" w14:textId="1E72DE52" w:rsidR="00EA7184" w:rsidRDefault="00EA7184" w:rsidP="00EA7184">
      <w:pPr>
        <w:pStyle w:val="ListParagraph"/>
        <w:spacing w:before="120" w:after="120" w:line="276" w:lineRule="auto"/>
        <w:contextualSpacing w:val="0"/>
      </w:pPr>
    </w:p>
    <w:p w14:paraId="4F08099E" w14:textId="164425C9" w:rsidR="00EA7184" w:rsidRDefault="00EA7184" w:rsidP="00EA7184">
      <w:pPr>
        <w:pStyle w:val="ListParagraph"/>
        <w:spacing w:before="120" w:after="120" w:line="276" w:lineRule="auto"/>
        <w:contextualSpacing w:val="0"/>
      </w:pPr>
    </w:p>
    <w:p w14:paraId="17DD2060" w14:textId="66714988" w:rsidR="00EA7184" w:rsidRDefault="00EA7184" w:rsidP="00EA7184">
      <w:pPr>
        <w:pStyle w:val="ListParagraph"/>
        <w:spacing w:before="120" w:after="120" w:line="276" w:lineRule="auto"/>
        <w:contextualSpacing w:val="0"/>
      </w:pPr>
    </w:p>
    <w:p w14:paraId="43D34863" w14:textId="7937ACA7" w:rsidR="00EA7184" w:rsidRDefault="00EA7184" w:rsidP="00EA7184">
      <w:pPr>
        <w:pStyle w:val="ListParagraph"/>
        <w:spacing w:before="120" w:after="120" w:line="276" w:lineRule="auto"/>
        <w:contextualSpacing w:val="0"/>
      </w:pPr>
    </w:p>
    <w:p w14:paraId="02C1A839" w14:textId="2CBA9B69" w:rsidR="00EA7184" w:rsidRDefault="00EA7184" w:rsidP="00EA7184">
      <w:pPr>
        <w:pStyle w:val="ListParagraph"/>
        <w:spacing w:before="120" w:after="120" w:line="276" w:lineRule="auto"/>
        <w:contextualSpacing w:val="0"/>
      </w:pPr>
    </w:p>
    <w:p w14:paraId="32C914A6" w14:textId="57172D7E" w:rsidR="0005084C" w:rsidRPr="002A5429" w:rsidRDefault="0005084C" w:rsidP="002A5429">
      <w:pPr>
        <w:rPr>
          <w:sz w:val="24"/>
          <w:szCs w:val="24"/>
        </w:rPr>
      </w:pPr>
    </w:p>
    <w:p w14:paraId="6EA5F71A" w14:textId="2A046D6B" w:rsidR="00A42C4B" w:rsidRPr="009C20AB" w:rsidRDefault="00A42C4B" w:rsidP="009C20AB">
      <w:pPr>
        <w:pStyle w:val="ListParagraph"/>
        <w:numPr>
          <w:ilvl w:val="0"/>
          <w:numId w:val="34"/>
        </w:numPr>
        <w:ind w:right="576"/>
        <w:rPr>
          <w:sz w:val="24"/>
          <w:szCs w:val="24"/>
        </w:rPr>
      </w:pPr>
      <w:r w:rsidRPr="009C20AB">
        <w:rPr>
          <w:sz w:val="24"/>
          <w:szCs w:val="24"/>
        </w:rPr>
        <w:t xml:space="preserve">To Log in with your PIV certificate, enter the PIN number as shown here. </w:t>
      </w:r>
    </w:p>
    <w:p w14:paraId="477D4395" w14:textId="7E623622" w:rsidR="001C6F00" w:rsidRDefault="00D265EE" w:rsidP="001C6F00">
      <w:r>
        <w:rPr>
          <w:noProof/>
        </w:rPr>
        <w:drawing>
          <wp:anchor distT="0" distB="0" distL="114300" distR="114300" simplePos="0" relativeHeight="251663360" behindDoc="0" locked="0" layoutInCell="1" allowOverlap="1" wp14:anchorId="65470BDD" wp14:editId="5016040C">
            <wp:simplePos x="0" y="0"/>
            <wp:positionH relativeFrom="column">
              <wp:posOffset>550545</wp:posOffset>
            </wp:positionH>
            <wp:positionV relativeFrom="paragraph">
              <wp:posOffset>124460</wp:posOffset>
            </wp:positionV>
            <wp:extent cx="3124200" cy="1668780"/>
            <wp:effectExtent l="0" t="0" r="0" b="7620"/>
            <wp:wrapThrough wrapText="bothSides">
              <wp:wrapPolygon edited="0">
                <wp:start x="0" y="0"/>
                <wp:lineTo x="0" y="21452"/>
                <wp:lineTo x="21468" y="21452"/>
                <wp:lineTo x="21468" y="0"/>
                <wp:lineTo x="0" y="0"/>
              </wp:wrapPolygon>
            </wp:wrapThrough>
            <wp:docPr id="501973473"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73473" name="Picture 7"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200" cy="1668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482FF65" wp14:editId="1750A947">
            <wp:simplePos x="0" y="0"/>
            <wp:positionH relativeFrom="column">
              <wp:posOffset>3727597</wp:posOffset>
            </wp:positionH>
            <wp:positionV relativeFrom="paragraph">
              <wp:posOffset>124460</wp:posOffset>
            </wp:positionV>
            <wp:extent cx="1623060" cy="1662430"/>
            <wp:effectExtent l="0" t="0" r="0" b="0"/>
            <wp:wrapThrough wrapText="bothSides">
              <wp:wrapPolygon edited="0">
                <wp:start x="0" y="0"/>
                <wp:lineTo x="0" y="21286"/>
                <wp:lineTo x="21296" y="21286"/>
                <wp:lineTo x="21296" y="0"/>
                <wp:lineTo x="0" y="0"/>
              </wp:wrapPolygon>
            </wp:wrapThrough>
            <wp:docPr id="710604147"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4147" name="Picture 8"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3060" cy="1662430"/>
                    </a:xfrm>
                    <a:prstGeom prst="rect">
                      <a:avLst/>
                    </a:prstGeom>
                  </pic:spPr>
                </pic:pic>
              </a:graphicData>
            </a:graphic>
            <wp14:sizeRelH relativeFrom="margin">
              <wp14:pctWidth>0</wp14:pctWidth>
            </wp14:sizeRelH>
            <wp14:sizeRelV relativeFrom="margin">
              <wp14:pctHeight>0</wp14:pctHeight>
            </wp14:sizeRelV>
          </wp:anchor>
        </w:drawing>
      </w:r>
    </w:p>
    <w:p w14:paraId="076DD3C2" w14:textId="4C896F5D" w:rsidR="001C6F00" w:rsidRDefault="001C6F00" w:rsidP="001C6F00"/>
    <w:p w14:paraId="1DCF36B0" w14:textId="101B92B3" w:rsidR="001C6F00" w:rsidRDefault="001C6F00" w:rsidP="001C6F00"/>
    <w:p w14:paraId="71C70024" w14:textId="77777777" w:rsidR="001C6F00" w:rsidRDefault="001C6F00" w:rsidP="001C6F00"/>
    <w:p w14:paraId="2D513C6D" w14:textId="1970F980" w:rsidR="00D265EE" w:rsidRDefault="00D265EE" w:rsidP="001C6F00"/>
    <w:p w14:paraId="5A309310" w14:textId="77777777" w:rsidR="009C20AB" w:rsidRDefault="009C20AB" w:rsidP="001C6F00"/>
    <w:p w14:paraId="449FD183" w14:textId="290EDFD6" w:rsidR="0025781B" w:rsidRDefault="00952EDE" w:rsidP="0025781B">
      <w:pPr>
        <w:pStyle w:val="ListParagraph"/>
        <w:numPr>
          <w:ilvl w:val="0"/>
          <w:numId w:val="34"/>
        </w:numPr>
        <w:ind w:right="576"/>
        <w:rPr>
          <w:sz w:val="24"/>
          <w:szCs w:val="24"/>
        </w:rPr>
      </w:pPr>
      <w:r w:rsidRPr="00B03F35">
        <w:rPr>
          <w:noProof/>
        </w:rPr>
        <w:drawing>
          <wp:anchor distT="0" distB="0" distL="114300" distR="114300" simplePos="0" relativeHeight="251665408" behindDoc="0" locked="0" layoutInCell="1" allowOverlap="1" wp14:anchorId="73008705" wp14:editId="62F281A9">
            <wp:simplePos x="0" y="0"/>
            <wp:positionH relativeFrom="column">
              <wp:posOffset>3878213</wp:posOffset>
            </wp:positionH>
            <wp:positionV relativeFrom="paragraph">
              <wp:posOffset>112395</wp:posOffset>
            </wp:positionV>
            <wp:extent cx="476250" cy="351155"/>
            <wp:effectExtent l="0" t="0" r="0" b="0"/>
            <wp:wrapThrough wrapText="bothSides">
              <wp:wrapPolygon edited="0">
                <wp:start x="0" y="0"/>
                <wp:lineTo x="0" y="19920"/>
                <wp:lineTo x="20736" y="19920"/>
                <wp:lineTo x="20736" y="0"/>
                <wp:lineTo x="0" y="0"/>
              </wp:wrapPolygon>
            </wp:wrapThrough>
            <wp:docPr id="1817743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3197" name="Picture 1817743197"/>
                    <pic:cNvPicPr/>
                  </pic:nvPicPr>
                  <pic:blipFill rotWithShape="1">
                    <a:blip r:embed="rId19">
                      <a:extLst>
                        <a:ext uri="{28A0092B-C50C-407E-A947-70E740481C1C}">
                          <a14:useLocalDpi xmlns:a14="http://schemas.microsoft.com/office/drawing/2010/main" val="0"/>
                        </a:ext>
                      </a:extLst>
                    </a:blip>
                    <a:srcRect l="15082" t="10683" r="11516" b="9689"/>
                    <a:stretch/>
                  </pic:blipFill>
                  <pic:spPr bwMode="auto">
                    <a:xfrm>
                      <a:off x="0" y="0"/>
                      <a:ext cx="476250" cy="35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44A" w:rsidRPr="00B03F35">
        <w:rPr>
          <w:sz w:val="24"/>
          <w:szCs w:val="24"/>
        </w:rPr>
        <w:t xml:space="preserve">When authenticated, the Zscaler app </w:t>
      </w:r>
      <w:r w:rsidRPr="00952EDE">
        <w:rPr>
          <w:b/>
          <w:bCs/>
          <w:sz w:val="24"/>
          <w:szCs w:val="24"/>
        </w:rPr>
        <w:t>M</w:t>
      </w:r>
      <w:r w:rsidR="00FA644A" w:rsidRPr="00952EDE">
        <w:rPr>
          <w:b/>
          <w:bCs/>
          <w:sz w:val="24"/>
          <w:szCs w:val="24"/>
        </w:rPr>
        <w:t>enu b</w:t>
      </w:r>
      <w:r w:rsidR="00BA4CF7">
        <w:rPr>
          <w:b/>
          <w:bCs/>
          <w:sz w:val="24"/>
          <w:szCs w:val="24"/>
        </w:rPr>
        <w:t>ar</w:t>
      </w:r>
      <w:r w:rsidR="00E71525">
        <w:rPr>
          <w:sz w:val="24"/>
          <w:szCs w:val="24"/>
        </w:rPr>
        <w:t xml:space="preserve"> </w:t>
      </w:r>
      <w:r w:rsidR="00BA4CF7">
        <w:rPr>
          <w:sz w:val="24"/>
          <w:szCs w:val="24"/>
        </w:rPr>
        <w:t xml:space="preserve">will show options. </w:t>
      </w:r>
    </w:p>
    <w:p w14:paraId="7C4F80A3" w14:textId="77777777" w:rsidR="00C86E18" w:rsidRPr="0025781B" w:rsidRDefault="00C86E18" w:rsidP="00C86E18">
      <w:pPr>
        <w:pStyle w:val="ListParagraph"/>
        <w:ind w:right="576"/>
        <w:rPr>
          <w:sz w:val="24"/>
          <w:szCs w:val="24"/>
        </w:rPr>
      </w:pPr>
    </w:p>
    <w:p w14:paraId="35321FD1" w14:textId="77670342" w:rsidR="00B03F35" w:rsidRPr="0025781B" w:rsidRDefault="00FA644A" w:rsidP="00C86E18">
      <w:pPr>
        <w:ind w:left="1080" w:right="576" w:firstLine="360"/>
        <w:rPr>
          <w:sz w:val="24"/>
          <w:szCs w:val="24"/>
        </w:rPr>
      </w:pPr>
      <w:r w:rsidRPr="00C86E18">
        <w:rPr>
          <w:b/>
          <w:bCs/>
          <w:sz w:val="24"/>
          <w:szCs w:val="24"/>
          <w:u w:val="single"/>
        </w:rPr>
        <w:t>Private Access</w:t>
      </w:r>
      <w:r w:rsidRPr="0025781B">
        <w:rPr>
          <w:sz w:val="24"/>
          <w:szCs w:val="24"/>
        </w:rPr>
        <w:t xml:space="preserve"> </w:t>
      </w:r>
      <w:r w:rsidR="00C86E18">
        <w:rPr>
          <w:sz w:val="24"/>
          <w:szCs w:val="24"/>
        </w:rPr>
        <w:tab/>
      </w:r>
      <w:r w:rsidR="00C86E18">
        <w:rPr>
          <w:sz w:val="24"/>
          <w:szCs w:val="24"/>
        </w:rPr>
        <w:tab/>
      </w:r>
      <w:r w:rsidR="00C86E18">
        <w:rPr>
          <w:sz w:val="24"/>
          <w:szCs w:val="24"/>
        </w:rPr>
        <w:tab/>
      </w:r>
      <w:r w:rsidR="00C86E18">
        <w:rPr>
          <w:sz w:val="24"/>
          <w:szCs w:val="24"/>
        </w:rPr>
        <w:tab/>
      </w:r>
      <w:r w:rsidRPr="0025781B">
        <w:rPr>
          <w:b/>
          <w:bCs/>
          <w:sz w:val="24"/>
          <w:szCs w:val="24"/>
          <w:u w:val="single"/>
        </w:rPr>
        <w:t>Internet Security</w:t>
      </w:r>
    </w:p>
    <w:p w14:paraId="6E1A4F47" w14:textId="73CE2C7E" w:rsidR="00B03F35" w:rsidRDefault="001F09F2" w:rsidP="00B03F35">
      <w:pPr>
        <w:pStyle w:val="ListParagraph"/>
        <w:ind w:right="576"/>
        <w:rPr>
          <w:sz w:val="24"/>
          <w:szCs w:val="24"/>
        </w:rPr>
      </w:pPr>
      <w:r>
        <w:rPr>
          <w:noProof/>
        </w:rPr>
        <w:drawing>
          <wp:anchor distT="0" distB="0" distL="114300" distR="114300" simplePos="0" relativeHeight="251666432" behindDoc="0" locked="0" layoutInCell="1" allowOverlap="1" wp14:anchorId="540EE269" wp14:editId="391B0E76">
            <wp:simplePos x="0" y="0"/>
            <wp:positionH relativeFrom="column">
              <wp:posOffset>548640</wp:posOffset>
            </wp:positionH>
            <wp:positionV relativeFrom="paragraph">
              <wp:posOffset>122555</wp:posOffset>
            </wp:positionV>
            <wp:extent cx="2331720" cy="1752600"/>
            <wp:effectExtent l="0" t="0" r="0" b="0"/>
            <wp:wrapThrough wrapText="bothSides">
              <wp:wrapPolygon edited="0">
                <wp:start x="0" y="0"/>
                <wp:lineTo x="0" y="21365"/>
                <wp:lineTo x="21353" y="21365"/>
                <wp:lineTo x="21353" y="0"/>
                <wp:lineTo x="0" y="0"/>
              </wp:wrapPolygon>
            </wp:wrapThrough>
            <wp:docPr id="1300201869"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01869" name="Picture 10"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1720" cy="1752600"/>
                    </a:xfrm>
                    <a:prstGeom prst="rect">
                      <a:avLst/>
                    </a:prstGeom>
                  </pic:spPr>
                </pic:pic>
              </a:graphicData>
            </a:graphic>
            <wp14:sizeRelH relativeFrom="margin">
              <wp14:pctWidth>0</wp14:pctWidth>
            </wp14:sizeRelH>
            <wp14:sizeRelV relativeFrom="margin">
              <wp14:pctHeight>0</wp14:pctHeight>
            </wp14:sizeRelV>
          </wp:anchor>
        </w:drawing>
      </w:r>
      <w:r w:rsidR="003D725C">
        <w:rPr>
          <w:noProof/>
        </w:rPr>
        <w:drawing>
          <wp:anchor distT="0" distB="0" distL="114300" distR="114300" simplePos="0" relativeHeight="251667456" behindDoc="0" locked="0" layoutInCell="1" allowOverlap="1" wp14:anchorId="2C0D1238" wp14:editId="78F11BD3">
            <wp:simplePos x="0" y="0"/>
            <wp:positionH relativeFrom="column">
              <wp:posOffset>3116580</wp:posOffset>
            </wp:positionH>
            <wp:positionV relativeFrom="paragraph">
              <wp:posOffset>130175</wp:posOffset>
            </wp:positionV>
            <wp:extent cx="2310765" cy="1716405"/>
            <wp:effectExtent l="0" t="0" r="0" b="0"/>
            <wp:wrapThrough wrapText="bothSides">
              <wp:wrapPolygon edited="0">
                <wp:start x="0" y="0"/>
                <wp:lineTo x="0" y="21336"/>
                <wp:lineTo x="21369" y="21336"/>
                <wp:lineTo x="21369" y="0"/>
                <wp:lineTo x="0" y="0"/>
              </wp:wrapPolygon>
            </wp:wrapThrough>
            <wp:docPr id="2071530085"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0085" name="Picture 11" descr="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0765" cy="1716405"/>
                    </a:xfrm>
                    <a:prstGeom prst="rect">
                      <a:avLst/>
                    </a:prstGeom>
                  </pic:spPr>
                </pic:pic>
              </a:graphicData>
            </a:graphic>
            <wp14:sizeRelH relativeFrom="margin">
              <wp14:pctWidth>0</wp14:pctWidth>
            </wp14:sizeRelH>
            <wp14:sizeRelV relativeFrom="margin">
              <wp14:pctHeight>0</wp14:pctHeight>
            </wp14:sizeRelV>
          </wp:anchor>
        </w:drawing>
      </w:r>
    </w:p>
    <w:p w14:paraId="0E6E2BDA" w14:textId="46543AC9" w:rsidR="00470D0C" w:rsidRDefault="00470D0C" w:rsidP="00096933">
      <w:pPr>
        <w:pStyle w:val="ListParagraph"/>
      </w:pPr>
    </w:p>
    <w:p w14:paraId="789D6115" w14:textId="23292A71" w:rsidR="00470D0C" w:rsidRDefault="00470D0C" w:rsidP="00470D0C">
      <w:pPr>
        <w:pStyle w:val="ListParagraph"/>
      </w:pPr>
    </w:p>
    <w:p w14:paraId="4F346A7E" w14:textId="1CF9D270" w:rsidR="00096933" w:rsidRDefault="00096933" w:rsidP="00096933">
      <w:pPr>
        <w:pStyle w:val="ListParagraph"/>
        <w:rPr>
          <w:b/>
          <w:bCs/>
        </w:rPr>
      </w:pPr>
    </w:p>
    <w:p w14:paraId="25746F16" w14:textId="6F9EBA38" w:rsidR="00096933" w:rsidRDefault="00096933" w:rsidP="00096933">
      <w:pPr>
        <w:pStyle w:val="ListParagraph"/>
        <w:rPr>
          <w:b/>
          <w:bCs/>
        </w:rPr>
      </w:pPr>
    </w:p>
    <w:p w14:paraId="022334DE" w14:textId="40CA0177" w:rsidR="00096933" w:rsidRDefault="00096933" w:rsidP="00096933">
      <w:pPr>
        <w:pStyle w:val="ListParagraph"/>
        <w:rPr>
          <w:b/>
          <w:bCs/>
        </w:rPr>
      </w:pPr>
    </w:p>
    <w:p w14:paraId="46FDEDE2" w14:textId="77777777" w:rsidR="00096933" w:rsidRPr="003603D7" w:rsidRDefault="00096933" w:rsidP="00096933">
      <w:pPr>
        <w:pStyle w:val="ListParagraph"/>
        <w:rPr>
          <w:b/>
          <w:bCs/>
        </w:rPr>
      </w:pPr>
    </w:p>
    <w:p w14:paraId="13ED6DB9" w14:textId="268D16DB" w:rsidR="005531E4" w:rsidRPr="005531E4" w:rsidRDefault="005531E4" w:rsidP="005531E4"/>
    <w:p w14:paraId="5CE75FD6" w14:textId="77777777" w:rsidR="001F09F2" w:rsidRDefault="001F09F2" w:rsidP="0025781B"/>
    <w:p w14:paraId="15CA6086" w14:textId="7419DAFE" w:rsidR="00893E09" w:rsidRPr="001F09F2" w:rsidRDefault="00370A0A" w:rsidP="0025781B">
      <w:pPr>
        <w:rPr>
          <w:b/>
          <w:bCs/>
        </w:rPr>
      </w:pPr>
      <w:r w:rsidRPr="001F09F2">
        <w:rPr>
          <w:rFonts w:ascii="Palatino Linotype" w:eastAsia="Times New Roman" w:hAnsi="Palatino Linotype"/>
          <w:sz w:val="23"/>
          <w:szCs w:val="23"/>
        </w:rPr>
        <w:t xml:space="preserve">If you have any additional questions or comment on the test </w:t>
      </w:r>
      <w:r w:rsidR="001F09F2" w:rsidRPr="001F09F2">
        <w:rPr>
          <w:rFonts w:ascii="Palatino Linotype" w:eastAsia="Times New Roman" w:hAnsi="Palatino Linotype"/>
          <w:sz w:val="23"/>
          <w:szCs w:val="23"/>
        </w:rPr>
        <w:t>script,</w:t>
      </w:r>
      <w:r w:rsidRPr="001F09F2">
        <w:rPr>
          <w:rFonts w:ascii="Palatino Linotype" w:eastAsia="Times New Roman" w:hAnsi="Palatino Linotype"/>
          <w:sz w:val="23"/>
          <w:szCs w:val="23"/>
        </w:rPr>
        <w:t xml:space="preserve"> please, please submit a RITM and assign the task to the </w:t>
      </w:r>
      <w:r w:rsidRPr="001F09F2">
        <w:rPr>
          <w:rFonts w:ascii="Palatino Linotype" w:eastAsia="Times New Roman" w:hAnsi="Palatino Linotype"/>
          <w:b/>
          <w:bCs/>
          <w:sz w:val="23"/>
          <w:szCs w:val="23"/>
        </w:rPr>
        <w:t>Zscaler Pilot</w:t>
      </w:r>
      <w:r w:rsidRPr="001F09F2">
        <w:rPr>
          <w:rFonts w:ascii="Palatino Linotype" w:eastAsia="Times New Roman" w:hAnsi="Palatino Linotype"/>
          <w:sz w:val="23"/>
          <w:szCs w:val="23"/>
        </w:rPr>
        <w:t xml:space="preserve"> Assignment group. </w:t>
      </w:r>
    </w:p>
    <w:sectPr w:rsidR="00893E09" w:rsidRPr="001F09F2" w:rsidSect="00F020E9">
      <w:headerReference w:type="default" r:id="rId22"/>
      <w:footerReference w:type="default" r:id="rId23"/>
      <w:pgSz w:w="12240" w:h="15840" w:code="1"/>
      <w:pgMar w:top="1152" w:right="1152" w:bottom="1080"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FC58" w14:textId="77777777" w:rsidR="00830192" w:rsidRDefault="00830192" w:rsidP="006F502D">
      <w:r>
        <w:separator/>
      </w:r>
    </w:p>
  </w:endnote>
  <w:endnote w:type="continuationSeparator" w:id="0">
    <w:p w14:paraId="7535E259" w14:textId="77777777" w:rsidR="00830192" w:rsidRDefault="00830192"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CFD6" w14:textId="210D6CD6"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D979D9">
          <w:rPr>
            <w:noProof/>
            <w:sz w:val="18"/>
          </w:rPr>
          <w:t>3/28/24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64F7" w14:textId="77777777" w:rsidR="00830192" w:rsidRDefault="00830192" w:rsidP="006F502D">
      <w:r>
        <w:separator/>
      </w:r>
    </w:p>
  </w:footnote>
  <w:footnote w:type="continuationSeparator" w:id="0">
    <w:p w14:paraId="572048FA" w14:textId="77777777" w:rsidR="00830192" w:rsidRDefault="00830192"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122A" w14:textId="277C7CEE"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1546BFCF" wp14:editId="563914A1">
          <wp:extent cx="1709928" cy="420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D4606E" w:rsidRPr="00D4606E">
      <w:rPr>
        <w:sz w:val="18"/>
        <w:szCs w:val="18"/>
      </w:rPr>
      <w:t>Connect to Zscaler VPN for Macs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70"/>
    <w:multiLevelType w:val="hybridMultilevel"/>
    <w:tmpl w:val="D7708A56"/>
    <w:lvl w:ilvl="0" w:tplc="834C841E">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4734"/>
    <w:multiLevelType w:val="hybridMultilevel"/>
    <w:tmpl w:val="5AACF9E2"/>
    <w:lvl w:ilvl="0" w:tplc="16A417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C77CF"/>
    <w:multiLevelType w:val="hybridMultilevel"/>
    <w:tmpl w:val="4A6C6376"/>
    <w:lvl w:ilvl="0" w:tplc="3166846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F0E90"/>
    <w:multiLevelType w:val="hybridMultilevel"/>
    <w:tmpl w:val="96A22F1E"/>
    <w:lvl w:ilvl="0" w:tplc="BC56BE86">
      <w:start w:val="1"/>
      <w:numFmt w:val="decimal"/>
      <w:lvlText w:val="%1."/>
      <w:lvlJc w:val="left"/>
      <w:pPr>
        <w:ind w:left="720" w:hanging="360"/>
      </w:pPr>
      <w:rPr>
        <w:rFonts w:hint="default"/>
        <w:i w:val="0"/>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62914"/>
    <w:multiLevelType w:val="multilevel"/>
    <w:tmpl w:val="7DBC0EBE"/>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heme="minorHAnsi" w:hAnsi="Georg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A4B74"/>
    <w:multiLevelType w:val="hybridMultilevel"/>
    <w:tmpl w:val="7C6804DC"/>
    <w:lvl w:ilvl="0" w:tplc="17F2214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D30D6"/>
    <w:multiLevelType w:val="multilevel"/>
    <w:tmpl w:val="3768F738"/>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D69BE"/>
    <w:multiLevelType w:val="hybridMultilevel"/>
    <w:tmpl w:val="ED16134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 w15:restartNumberingAfterBreak="0">
    <w:nsid w:val="1BFA0788"/>
    <w:multiLevelType w:val="hybridMultilevel"/>
    <w:tmpl w:val="E42AB0AE"/>
    <w:lvl w:ilvl="0" w:tplc="9DAEA94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5C4206"/>
    <w:multiLevelType w:val="hybridMultilevel"/>
    <w:tmpl w:val="39D2A3A2"/>
    <w:lvl w:ilvl="0" w:tplc="F7F27F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0125E"/>
    <w:multiLevelType w:val="hybridMultilevel"/>
    <w:tmpl w:val="AB8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E2CD2"/>
    <w:multiLevelType w:val="hybridMultilevel"/>
    <w:tmpl w:val="862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952BC"/>
    <w:multiLevelType w:val="hybridMultilevel"/>
    <w:tmpl w:val="2990E45C"/>
    <w:lvl w:ilvl="0" w:tplc="C3EA598C">
      <w:start w:val="1"/>
      <w:numFmt w:val="bullet"/>
      <w:lvlText w:val=""/>
      <w:lvlJc w:val="left"/>
      <w:pPr>
        <w:ind w:left="720" w:hanging="360"/>
      </w:pPr>
      <w:rPr>
        <w:rFonts w:ascii="Wingdings" w:hAnsi="Wingding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019E4"/>
    <w:multiLevelType w:val="hybridMultilevel"/>
    <w:tmpl w:val="88C0D70C"/>
    <w:lvl w:ilvl="0" w:tplc="B4CC93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53AC2CEA"/>
    <w:multiLevelType w:val="hybridMultilevel"/>
    <w:tmpl w:val="7102B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A8228F"/>
    <w:multiLevelType w:val="hybridMultilevel"/>
    <w:tmpl w:val="FD1831DC"/>
    <w:lvl w:ilvl="0" w:tplc="AF420D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7" w15:restartNumberingAfterBreak="0">
    <w:nsid w:val="67DB027A"/>
    <w:multiLevelType w:val="hybridMultilevel"/>
    <w:tmpl w:val="056C3F28"/>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8" w15:restartNumberingAfterBreak="0">
    <w:nsid w:val="6BF56C01"/>
    <w:multiLevelType w:val="hybridMultilevel"/>
    <w:tmpl w:val="4A563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FC65CC1"/>
    <w:multiLevelType w:val="multilevel"/>
    <w:tmpl w:val="2CC26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7A3854"/>
    <w:multiLevelType w:val="hybridMultilevel"/>
    <w:tmpl w:val="BAE46504"/>
    <w:lvl w:ilvl="0" w:tplc="ACBC4A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F5006"/>
    <w:multiLevelType w:val="hybridMultilevel"/>
    <w:tmpl w:val="73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B17EF1"/>
    <w:multiLevelType w:val="hybridMultilevel"/>
    <w:tmpl w:val="840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1497E"/>
    <w:multiLevelType w:val="hybridMultilevel"/>
    <w:tmpl w:val="DE4487C4"/>
    <w:lvl w:ilvl="0" w:tplc="04090003">
      <w:start w:val="1"/>
      <w:numFmt w:val="bullet"/>
      <w:lvlText w:val="o"/>
      <w:lvlJc w:val="left"/>
      <w:pPr>
        <w:ind w:left="720" w:hanging="360"/>
      </w:pPr>
      <w:rPr>
        <w:rFonts w:ascii="Courier New" w:hAnsi="Courier New" w:cs="Courier New" w:hint="default"/>
        <w:b w:val="0"/>
        <w:bCs/>
        <w:i w:val="0"/>
        <w:strike w:val="0"/>
        <w:dstrike w:val="0"/>
        <w:color w:val="299D37"/>
        <w:sz w:val="24"/>
        <w:szCs w:val="24"/>
        <w:u w:val="none" w:color="000000"/>
        <w:effect w:val="none"/>
        <w:bdr w:val="none" w:sz="0" w:space="0" w:color="auto" w:frame="1"/>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415188">
    <w:abstractNumId w:val="1"/>
  </w:num>
  <w:num w:numId="2" w16cid:durableId="1401831891">
    <w:abstractNumId w:val="25"/>
  </w:num>
  <w:num w:numId="3" w16cid:durableId="1209032841">
    <w:abstractNumId w:val="21"/>
  </w:num>
  <w:num w:numId="4" w16cid:durableId="1357929816">
    <w:abstractNumId w:val="22"/>
  </w:num>
  <w:num w:numId="5" w16cid:durableId="1461068391">
    <w:abstractNumId w:val="16"/>
  </w:num>
  <w:num w:numId="6" w16cid:durableId="535198698">
    <w:abstractNumId w:val="15"/>
  </w:num>
  <w:num w:numId="7" w16cid:durableId="1881284642">
    <w:abstractNumId w:val="18"/>
  </w:num>
  <w:num w:numId="8" w16cid:durableId="1305698129">
    <w:abstractNumId w:val="23"/>
  </w:num>
  <w:num w:numId="9" w16cid:durableId="251088117">
    <w:abstractNumId w:val="11"/>
  </w:num>
  <w:num w:numId="10" w16cid:durableId="1036392554">
    <w:abstractNumId w:val="26"/>
  </w:num>
  <w:num w:numId="11" w16cid:durableId="1146583357">
    <w:abstractNumId w:val="2"/>
  </w:num>
  <w:num w:numId="12" w16cid:durableId="1016008051">
    <w:abstractNumId w:val="4"/>
  </w:num>
  <w:num w:numId="13" w16cid:durableId="463814839">
    <w:abstractNumId w:val="31"/>
  </w:num>
  <w:num w:numId="14" w16cid:durableId="1837191090">
    <w:abstractNumId w:val="13"/>
  </w:num>
  <w:num w:numId="15" w16cid:durableId="368267357">
    <w:abstractNumId w:val="14"/>
  </w:num>
  <w:num w:numId="16" w16cid:durableId="693968803">
    <w:abstractNumId w:val="32"/>
  </w:num>
  <w:num w:numId="17" w16cid:durableId="1011642602">
    <w:abstractNumId w:val="8"/>
  </w:num>
  <w:num w:numId="18" w16cid:durableId="519200910">
    <w:abstractNumId w:val="27"/>
  </w:num>
  <w:num w:numId="19" w16cid:durableId="2090498669">
    <w:abstractNumId w:val="9"/>
  </w:num>
  <w:num w:numId="20" w16cid:durableId="731586487">
    <w:abstractNumId w:val="28"/>
  </w:num>
  <w:num w:numId="21" w16cid:durableId="231815063">
    <w:abstractNumId w:val="24"/>
  </w:num>
  <w:num w:numId="22" w16cid:durableId="2095012912">
    <w:abstractNumId w:val="19"/>
  </w:num>
  <w:num w:numId="23" w16cid:durableId="1445340434">
    <w:abstractNumId w:val="5"/>
  </w:num>
  <w:num w:numId="24" w16cid:durableId="1349333367">
    <w:abstractNumId w:val="30"/>
  </w:num>
  <w:num w:numId="25" w16cid:durableId="496966807">
    <w:abstractNumId w:val="7"/>
  </w:num>
  <w:num w:numId="26" w16cid:durableId="2083024847">
    <w:abstractNumId w:val="12"/>
  </w:num>
  <w:num w:numId="27" w16cid:durableId="1848589874">
    <w:abstractNumId w:val="20"/>
  </w:num>
  <w:num w:numId="28" w16cid:durableId="843203679">
    <w:abstractNumId w:val="0"/>
  </w:num>
  <w:num w:numId="29" w16cid:durableId="982930739">
    <w:abstractNumId w:val="3"/>
  </w:num>
  <w:num w:numId="30" w16cid:durableId="1349865934">
    <w:abstractNumId w:val="17"/>
  </w:num>
  <w:num w:numId="31" w16cid:durableId="733158601">
    <w:abstractNumId w:val="33"/>
  </w:num>
  <w:num w:numId="32" w16cid:durableId="1478451388">
    <w:abstractNumId w:val="29"/>
  </w:num>
  <w:num w:numId="33" w16cid:durableId="614363485">
    <w:abstractNumId w:val="6"/>
  </w:num>
  <w:num w:numId="34" w16cid:durableId="1088698658">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82"/>
    <w:rsid w:val="00000BAD"/>
    <w:rsid w:val="00001A7C"/>
    <w:rsid w:val="0000394C"/>
    <w:rsid w:val="00003FC8"/>
    <w:rsid w:val="00004579"/>
    <w:rsid w:val="000048DD"/>
    <w:rsid w:val="00004D71"/>
    <w:rsid w:val="00007ECC"/>
    <w:rsid w:val="00012DAD"/>
    <w:rsid w:val="00012F28"/>
    <w:rsid w:val="00014704"/>
    <w:rsid w:val="0001549E"/>
    <w:rsid w:val="00015699"/>
    <w:rsid w:val="000217F0"/>
    <w:rsid w:val="0002416D"/>
    <w:rsid w:val="00024B76"/>
    <w:rsid w:val="00031619"/>
    <w:rsid w:val="00035FA8"/>
    <w:rsid w:val="000368AC"/>
    <w:rsid w:val="000370B9"/>
    <w:rsid w:val="0004093F"/>
    <w:rsid w:val="00045A06"/>
    <w:rsid w:val="00046B28"/>
    <w:rsid w:val="00046F50"/>
    <w:rsid w:val="000477E2"/>
    <w:rsid w:val="000505C9"/>
    <w:rsid w:val="0005084C"/>
    <w:rsid w:val="00051535"/>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3C13"/>
    <w:rsid w:val="00096933"/>
    <w:rsid w:val="000975E6"/>
    <w:rsid w:val="00097CF1"/>
    <w:rsid w:val="000A2DB4"/>
    <w:rsid w:val="000A5C8E"/>
    <w:rsid w:val="000A642E"/>
    <w:rsid w:val="000A7485"/>
    <w:rsid w:val="000B3E98"/>
    <w:rsid w:val="000B5E68"/>
    <w:rsid w:val="000B763F"/>
    <w:rsid w:val="000C43E5"/>
    <w:rsid w:val="000C5260"/>
    <w:rsid w:val="000D1973"/>
    <w:rsid w:val="000D2743"/>
    <w:rsid w:val="000E3AA0"/>
    <w:rsid w:val="000F136E"/>
    <w:rsid w:val="000F19DE"/>
    <w:rsid w:val="000F2D2A"/>
    <w:rsid w:val="000F5799"/>
    <w:rsid w:val="000F6162"/>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308E"/>
    <w:rsid w:val="001B43E6"/>
    <w:rsid w:val="001C1C84"/>
    <w:rsid w:val="001C2C8C"/>
    <w:rsid w:val="001C3FA4"/>
    <w:rsid w:val="001C4429"/>
    <w:rsid w:val="001C5E22"/>
    <w:rsid w:val="001C60B2"/>
    <w:rsid w:val="001C62EF"/>
    <w:rsid w:val="001C6F00"/>
    <w:rsid w:val="001D2582"/>
    <w:rsid w:val="001D3108"/>
    <w:rsid w:val="001D3C70"/>
    <w:rsid w:val="001D5863"/>
    <w:rsid w:val="001D7196"/>
    <w:rsid w:val="001D7DE7"/>
    <w:rsid w:val="001E0947"/>
    <w:rsid w:val="001E0D97"/>
    <w:rsid w:val="001E3545"/>
    <w:rsid w:val="001E4D88"/>
    <w:rsid w:val="001E58E8"/>
    <w:rsid w:val="001E7091"/>
    <w:rsid w:val="001F09F2"/>
    <w:rsid w:val="001F3D23"/>
    <w:rsid w:val="001F550D"/>
    <w:rsid w:val="001F5BFA"/>
    <w:rsid w:val="001F630F"/>
    <w:rsid w:val="00200A02"/>
    <w:rsid w:val="002039F4"/>
    <w:rsid w:val="0021299E"/>
    <w:rsid w:val="00213BDF"/>
    <w:rsid w:val="00216235"/>
    <w:rsid w:val="00216C09"/>
    <w:rsid w:val="00223644"/>
    <w:rsid w:val="0022510F"/>
    <w:rsid w:val="00225EEC"/>
    <w:rsid w:val="00226DA0"/>
    <w:rsid w:val="002276AC"/>
    <w:rsid w:val="00230CC6"/>
    <w:rsid w:val="002313D5"/>
    <w:rsid w:val="0023686E"/>
    <w:rsid w:val="00241936"/>
    <w:rsid w:val="00241DF3"/>
    <w:rsid w:val="00244D80"/>
    <w:rsid w:val="00245A1C"/>
    <w:rsid w:val="002465FD"/>
    <w:rsid w:val="00246A86"/>
    <w:rsid w:val="00246F75"/>
    <w:rsid w:val="00250DFE"/>
    <w:rsid w:val="0025258A"/>
    <w:rsid w:val="00255404"/>
    <w:rsid w:val="00256323"/>
    <w:rsid w:val="0025781B"/>
    <w:rsid w:val="002610FB"/>
    <w:rsid w:val="00262048"/>
    <w:rsid w:val="002656B3"/>
    <w:rsid w:val="0026669C"/>
    <w:rsid w:val="00270B08"/>
    <w:rsid w:val="00270D70"/>
    <w:rsid w:val="00271334"/>
    <w:rsid w:val="00292082"/>
    <w:rsid w:val="00293A13"/>
    <w:rsid w:val="002A0F0D"/>
    <w:rsid w:val="002A24BE"/>
    <w:rsid w:val="002A5429"/>
    <w:rsid w:val="002A5EF6"/>
    <w:rsid w:val="002B1A18"/>
    <w:rsid w:val="002B2E90"/>
    <w:rsid w:val="002B5792"/>
    <w:rsid w:val="002B6C26"/>
    <w:rsid w:val="002B7DEB"/>
    <w:rsid w:val="002C22C5"/>
    <w:rsid w:val="002C65F1"/>
    <w:rsid w:val="002D2B56"/>
    <w:rsid w:val="002D37C4"/>
    <w:rsid w:val="002D3AFC"/>
    <w:rsid w:val="002D4ED3"/>
    <w:rsid w:val="002E009B"/>
    <w:rsid w:val="002E0CBF"/>
    <w:rsid w:val="002E1A17"/>
    <w:rsid w:val="002E302B"/>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71C9"/>
    <w:rsid w:val="003208F2"/>
    <w:rsid w:val="00320FAB"/>
    <w:rsid w:val="00322533"/>
    <w:rsid w:val="00323E72"/>
    <w:rsid w:val="003240BC"/>
    <w:rsid w:val="00324476"/>
    <w:rsid w:val="00330576"/>
    <w:rsid w:val="0033245A"/>
    <w:rsid w:val="0033420B"/>
    <w:rsid w:val="0033566E"/>
    <w:rsid w:val="00336AF3"/>
    <w:rsid w:val="0034376D"/>
    <w:rsid w:val="003451BE"/>
    <w:rsid w:val="00345A1E"/>
    <w:rsid w:val="00345D2C"/>
    <w:rsid w:val="0034665B"/>
    <w:rsid w:val="00346CD6"/>
    <w:rsid w:val="00346DD0"/>
    <w:rsid w:val="00351095"/>
    <w:rsid w:val="00352485"/>
    <w:rsid w:val="003563C6"/>
    <w:rsid w:val="0035690C"/>
    <w:rsid w:val="003603D7"/>
    <w:rsid w:val="00360A3B"/>
    <w:rsid w:val="0036213B"/>
    <w:rsid w:val="003625F2"/>
    <w:rsid w:val="0036413B"/>
    <w:rsid w:val="003663E3"/>
    <w:rsid w:val="00370A0A"/>
    <w:rsid w:val="0037209C"/>
    <w:rsid w:val="00373930"/>
    <w:rsid w:val="00374ABA"/>
    <w:rsid w:val="00375728"/>
    <w:rsid w:val="00376F7D"/>
    <w:rsid w:val="0037793B"/>
    <w:rsid w:val="00380004"/>
    <w:rsid w:val="00380EAC"/>
    <w:rsid w:val="003818C0"/>
    <w:rsid w:val="003837C7"/>
    <w:rsid w:val="003859C3"/>
    <w:rsid w:val="0039279B"/>
    <w:rsid w:val="00395564"/>
    <w:rsid w:val="00395FAC"/>
    <w:rsid w:val="0039741F"/>
    <w:rsid w:val="003A057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2E33"/>
    <w:rsid w:val="003D725C"/>
    <w:rsid w:val="003E09E3"/>
    <w:rsid w:val="003E0DD2"/>
    <w:rsid w:val="003E229A"/>
    <w:rsid w:val="003E2B29"/>
    <w:rsid w:val="003E46FE"/>
    <w:rsid w:val="003E4CCD"/>
    <w:rsid w:val="003F00B0"/>
    <w:rsid w:val="003F0B37"/>
    <w:rsid w:val="003F19F2"/>
    <w:rsid w:val="003F45B2"/>
    <w:rsid w:val="003F53F2"/>
    <w:rsid w:val="003F5D83"/>
    <w:rsid w:val="003F61A7"/>
    <w:rsid w:val="003F6934"/>
    <w:rsid w:val="00400403"/>
    <w:rsid w:val="00401857"/>
    <w:rsid w:val="00401EE5"/>
    <w:rsid w:val="00402640"/>
    <w:rsid w:val="00404416"/>
    <w:rsid w:val="00404814"/>
    <w:rsid w:val="004074EC"/>
    <w:rsid w:val="00410CEA"/>
    <w:rsid w:val="004124EE"/>
    <w:rsid w:val="00414CA2"/>
    <w:rsid w:val="00421C17"/>
    <w:rsid w:val="00424F02"/>
    <w:rsid w:val="004308FB"/>
    <w:rsid w:val="0043368D"/>
    <w:rsid w:val="00440717"/>
    <w:rsid w:val="00441443"/>
    <w:rsid w:val="00441C75"/>
    <w:rsid w:val="00443D95"/>
    <w:rsid w:val="004475CC"/>
    <w:rsid w:val="00447E46"/>
    <w:rsid w:val="00451C15"/>
    <w:rsid w:val="00451FE3"/>
    <w:rsid w:val="00453CB7"/>
    <w:rsid w:val="0045404D"/>
    <w:rsid w:val="0045587E"/>
    <w:rsid w:val="00456EA4"/>
    <w:rsid w:val="00461086"/>
    <w:rsid w:val="00461102"/>
    <w:rsid w:val="004614C8"/>
    <w:rsid w:val="00462218"/>
    <w:rsid w:val="004636AC"/>
    <w:rsid w:val="00463782"/>
    <w:rsid w:val="004638BB"/>
    <w:rsid w:val="00464CA3"/>
    <w:rsid w:val="004650F3"/>
    <w:rsid w:val="004672E8"/>
    <w:rsid w:val="004674EF"/>
    <w:rsid w:val="00470D0C"/>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588A"/>
    <w:rsid w:val="004A7282"/>
    <w:rsid w:val="004B025D"/>
    <w:rsid w:val="004B032E"/>
    <w:rsid w:val="004B07A3"/>
    <w:rsid w:val="004B07A8"/>
    <w:rsid w:val="004B0990"/>
    <w:rsid w:val="004B09F2"/>
    <w:rsid w:val="004B4708"/>
    <w:rsid w:val="004B6804"/>
    <w:rsid w:val="004C0CD5"/>
    <w:rsid w:val="004C3D9C"/>
    <w:rsid w:val="004C49F2"/>
    <w:rsid w:val="004D1167"/>
    <w:rsid w:val="004D17C6"/>
    <w:rsid w:val="004D47C3"/>
    <w:rsid w:val="004D590B"/>
    <w:rsid w:val="004D68D8"/>
    <w:rsid w:val="004D7C52"/>
    <w:rsid w:val="004E094E"/>
    <w:rsid w:val="004E214E"/>
    <w:rsid w:val="004E4884"/>
    <w:rsid w:val="004F789D"/>
    <w:rsid w:val="004F7ABD"/>
    <w:rsid w:val="0050066B"/>
    <w:rsid w:val="005013E3"/>
    <w:rsid w:val="00507E31"/>
    <w:rsid w:val="00512519"/>
    <w:rsid w:val="00514D01"/>
    <w:rsid w:val="0051513A"/>
    <w:rsid w:val="005202C5"/>
    <w:rsid w:val="0052171A"/>
    <w:rsid w:val="00523F13"/>
    <w:rsid w:val="005247F4"/>
    <w:rsid w:val="00526882"/>
    <w:rsid w:val="00530DF2"/>
    <w:rsid w:val="00535757"/>
    <w:rsid w:val="0053745D"/>
    <w:rsid w:val="00537705"/>
    <w:rsid w:val="00541E1F"/>
    <w:rsid w:val="005425A5"/>
    <w:rsid w:val="005428B6"/>
    <w:rsid w:val="00543BCF"/>
    <w:rsid w:val="005440A1"/>
    <w:rsid w:val="00544DB2"/>
    <w:rsid w:val="00545801"/>
    <w:rsid w:val="00545BF0"/>
    <w:rsid w:val="00547888"/>
    <w:rsid w:val="005531E4"/>
    <w:rsid w:val="005531F1"/>
    <w:rsid w:val="0055378F"/>
    <w:rsid w:val="00556F9E"/>
    <w:rsid w:val="005576AD"/>
    <w:rsid w:val="0056180B"/>
    <w:rsid w:val="00563A1D"/>
    <w:rsid w:val="00567FB2"/>
    <w:rsid w:val="0057188A"/>
    <w:rsid w:val="00573A00"/>
    <w:rsid w:val="005756AB"/>
    <w:rsid w:val="005759BA"/>
    <w:rsid w:val="00577D6B"/>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7DFB"/>
    <w:rsid w:val="005C0F31"/>
    <w:rsid w:val="005C244C"/>
    <w:rsid w:val="005C46EA"/>
    <w:rsid w:val="005C679D"/>
    <w:rsid w:val="005C7848"/>
    <w:rsid w:val="005D183D"/>
    <w:rsid w:val="005D6021"/>
    <w:rsid w:val="005D66B4"/>
    <w:rsid w:val="005E01E7"/>
    <w:rsid w:val="005E0862"/>
    <w:rsid w:val="005E0D42"/>
    <w:rsid w:val="005E25AD"/>
    <w:rsid w:val="005E2876"/>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32458"/>
    <w:rsid w:val="00632A8B"/>
    <w:rsid w:val="0063349F"/>
    <w:rsid w:val="006339D9"/>
    <w:rsid w:val="00634835"/>
    <w:rsid w:val="00634E09"/>
    <w:rsid w:val="0063769C"/>
    <w:rsid w:val="0064579B"/>
    <w:rsid w:val="00645E79"/>
    <w:rsid w:val="00647C7F"/>
    <w:rsid w:val="00651E28"/>
    <w:rsid w:val="0065221D"/>
    <w:rsid w:val="006535C6"/>
    <w:rsid w:val="006559A3"/>
    <w:rsid w:val="0066008D"/>
    <w:rsid w:val="0066522C"/>
    <w:rsid w:val="00665A93"/>
    <w:rsid w:val="00671A2B"/>
    <w:rsid w:val="00672F34"/>
    <w:rsid w:val="006731D8"/>
    <w:rsid w:val="006732E0"/>
    <w:rsid w:val="00673B93"/>
    <w:rsid w:val="00680E6F"/>
    <w:rsid w:val="00685669"/>
    <w:rsid w:val="00685B3C"/>
    <w:rsid w:val="00695BEB"/>
    <w:rsid w:val="00696CD5"/>
    <w:rsid w:val="006A3C7B"/>
    <w:rsid w:val="006A55CF"/>
    <w:rsid w:val="006A5BAA"/>
    <w:rsid w:val="006A696C"/>
    <w:rsid w:val="006A6F02"/>
    <w:rsid w:val="006B09D2"/>
    <w:rsid w:val="006B19D4"/>
    <w:rsid w:val="006B2E60"/>
    <w:rsid w:val="006B3BA8"/>
    <w:rsid w:val="006B3BFC"/>
    <w:rsid w:val="006B4A3F"/>
    <w:rsid w:val="006C2C19"/>
    <w:rsid w:val="006C482C"/>
    <w:rsid w:val="006C5D55"/>
    <w:rsid w:val="006C7370"/>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1DAB"/>
    <w:rsid w:val="00707620"/>
    <w:rsid w:val="00710879"/>
    <w:rsid w:val="0071223D"/>
    <w:rsid w:val="007124EC"/>
    <w:rsid w:val="00714460"/>
    <w:rsid w:val="007159AC"/>
    <w:rsid w:val="00721EC9"/>
    <w:rsid w:val="0072694D"/>
    <w:rsid w:val="0073390A"/>
    <w:rsid w:val="00733C4F"/>
    <w:rsid w:val="007366BA"/>
    <w:rsid w:val="00741166"/>
    <w:rsid w:val="00742FDF"/>
    <w:rsid w:val="00743384"/>
    <w:rsid w:val="007446F4"/>
    <w:rsid w:val="00745654"/>
    <w:rsid w:val="00746626"/>
    <w:rsid w:val="0075045E"/>
    <w:rsid w:val="007504D2"/>
    <w:rsid w:val="0075258F"/>
    <w:rsid w:val="0075511B"/>
    <w:rsid w:val="0075675A"/>
    <w:rsid w:val="0076532B"/>
    <w:rsid w:val="007659F5"/>
    <w:rsid w:val="00766E6E"/>
    <w:rsid w:val="00766FC3"/>
    <w:rsid w:val="007672F8"/>
    <w:rsid w:val="00770114"/>
    <w:rsid w:val="00770787"/>
    <w:rsid w:val="00770CBF"/>
    <w:rsid w:val="00771550"/>
    <w:rsid w:val="00773347"/>
    <w:rsid w:val="007741C9"/>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D43"/>
    <w:rsid w:val="007C173B"/>
    <w:rsid w:val="007C2104"/>
    <w:rsid w:val="007C2694"/>
    <w:rsid w:val="007C4FE8"/>
    <w:rsid w:val="007C5257"/>
    <w:rsid w:val="007C7D1D"/>
    <w:rsid w:val="007D0EB3"/>
    <w:rsid w:val="007D4E48"/>
    <w:rsid w:val="007D6410"/>
    <w:rsid w:val="007D6F1C"/>
    <w:rsid w:val="007D7588"/>
    <w:rsid w:val="007D79FD"/>
    <w:rsid w:val="007E092B"/>
    <w:rsid w:val="007E0B5B"/>
    <w:rsid w:val="007E2326"/>
    <w:rsid w:val="007E5204"/>
    <w:rsid w:val="007E5414"/>
    <w:rsid w:val="007E6A4D"/>
    <w:rsid w:val="007F1BBE"/>
    <w:rsid w:val="007F49E9"/>
    <w:rsid w:val="007F6CF5"/>
    <w:rsid w:val="00803611"/>
    <w:rsid w:val="008036DA"/>
    <w:rsid w:val="008037EB"/>
    <w:rsid w:val="00803D93"/>
    <w:rsid w:val="00806EFF"/>
    <w:rsid w:val="0081133B"/>
    <w:rsid w:val="00815001"/>
    <w:rsid w:val="00821BC9"/>
    <w:rsid w:val="00830192"/>
    <w:rsid w:val="008312ED"/>
    <w:rsid w:val="00831681"/>
    <w:rsid w:val="008331EC"/>
    <w:rsid w:val="00836349"/>
    <w:rsid w:val="00837E6A"/>
    <w:rsid w:val="00840B60"/>
    <w:rsid w:val="008417D3"/>
    <w:rsid w:val="00842AE4"/>
    <w:rsid w:val="00847E5D"/>
    <w:rsid w:val="0085150D"/>
    <w:rsid w:val="008541C5"/>
    <w:rsid w:val="00855324"/>
    <w:rsid w:val="00855FDA"/>
    <w:rsid w:val="008622C7"/>
    <w:rsid w:val="0086332E"/>
    <w:rsid w:val="00863DA8"/>
    <w:rsid w:val="008640D4"/>
    <w:rsid w:val="00864244"/>
    <w:rsid w:val="0086431D"/>
    <w:rsid w:val="00867506"/>
    <w:rsid w:val="008679D4"/>
    <w:rsid w:val="00870D53"/>
    <w:rsid w:val="0087143B"/>
    <w:rsid w:val="00871478"/>
    <w:rsid w:val="008736BB"/>
    <w:rsid w:val="00874D12"/>
    <w:rsid w:val="00876A25"/>
    <w:rsid w:val="00880E81"/>
    <w:rsid w:val="0088165E"/>
    <w:rsid w:val="00883267"/>
    <w:rsid w:val="00884C8A"/>
    <w:rsid w:val="0088630B"/>
    <w:rsid w:val="00891E55"/>
    <w:rsid w:val="00892468"/>
    <w:rsid w:val="0089276C"/>
    <w:rsid w:val="00893E09"/>
    <w:rsid w:val="0089427A"/>
    <w:rsid w:val="008A4029"/>
    <w:rsid w:val="008A568D"/>
    <w:rsid w:val="008A60A7"/>
    <w:rsid w:val="008A7DB2"/>
    <w:rsid w:val="008B1273"/>
    <w:rsid w:val="008B5CDB"/>
    <w:rsid w:val="008B6D34"/>
    <w:rsid w:val="008C0581"/>
    <w:rsid w:val="008C215D"/>
    <w:rsid w:val="008C43C1"/>
    <w:rsid w:val="008C7271"/>
    <w:rsid w:val="008C756F"/>
    <w:rsid w:val="008D07B9"/>
    <w:rsid w:val="008D1F5C"/>
    <w:rsid w:val="008D2EA9"/>
    <w:rsid w:val="008D5B47"/>
    <w:rsid w:val="008D71D6"/>
    <w:rsid w:val="008D7F49"/>
    <w:rsid w:val="008D7FB5"/>
    <w:rsid w:val="008E1293"/>
    <w:rsid w:val="008E32A4"/>
    <w:rsid w:val="008E33AE"/>
    <w:rsid w:val="008E3441"/>
    <w:rsid w:val="008E5C0A"/>
    <w:rsid w:val="008F06BE"/>
    <w:rsid w:val="008F14A7"/>
    <w:rsid w:val="008F5523"/>
    <w:rsid w:val="008F5C72"/>
    <w:rsid w:val="008F72F4"/>
    <w:rsid w:val="00900031"/>
    <w:rsid w:val="009019BD"/>
    <w:rsid w:val="00902CCE"/>
    <w:rsid w:val="009042C9"/>
    <w:rsid w:val="009061C9"/>
    <w:rsid w:val="00910DEC"/>
    <w:rsid w:val="00913FF7"/>
    <w:rsid w:val="0091506F"/>
    <w:rsid w:val="009223DD"/>
    <w:rsid w:val="00923AAD"/>
    <w:rsid w:val="00927DE1"/>
    <w:rsid w:val="0093050B"/>
    <w:rsid w:val="00934219"/>
    <w:rsid w:val="00934A31"/>
    <w:rsid w:val="00942244"/>
    <w:rsid w:val="00943618"/>
    <w:rsid w:val="00946FEE"/>
    <w:rsid w:val="00951AB0"/>
    <w:rsid w:val="00952EDE"/>
    <w:rsid w:val="00962560"/>
    <w:rsid w:val="0096377B"/>
    <w:rsid w:val="009645E1"/>
    <w:rsid w:val="00964ABE"/>
    <w:rsid w:val="00965B13"/>
    <w:rsid w:val="00970427"/>
    <w:rsid w:val="00970CF5"/>
    <w:rsid w:val="00973856"/>
    <w:rsid w:val="009739AE"/>
    <w:rsid w:val="00975537"/>
    <w:rsid w:val="00975CED"/>
    <w:rsid w:val="00977A8B"/>
    <w:rsid w:val="00977ACC"/>
    <w:rsid w:val="00980031"/>
    <w:rsid w:val="00980ACE"/>
    <w:rsid w:val="0098178C"/>
    <w:rsid w:val="00982EA6"/>
    <w:rsid w:val="00985C12"/>
    <w:rsid w:val="0099431C"/>
    <w:rsid w:val="009A2BB5"/>
    <w:rsid w:val="009A6C75"/>
    <w:rsid w:val="009A6EF1"/>
    <w:rsid w:val="009A6F33"/>
    <w:rsid w:val="009B711F"/>
    <w:rsid w:val="009B7A05"/>
    <w:rsid w:val="009B7B19"/>
    <w:rsid w:val="009C20AB"/>
    <w:rsid w:val="009C2EFA"/>
    <w:rsid w:val="009C2FB4"/>
    <w:rsid w:val="009C50E6"/>
    <w:rsid w:val="009C7E43"/>
    <w:rsid w:val="009D48FD"/>
    <w:rsid w:val="009D53AA"/>
    <w:rsid w:val="009D7587"/>
    <w:rsid w:val="009E08F7"/>
    <w:rsid w:val="009E21F3"/>
    <w:rsid w:val="009E2B11"/>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C07"/>
    <w:rsid w:val="00A16F81"/>
    <w:rsid w:val="00A22D74"/>
    <w:rsid w:val="00A24C1F"/>
    <w:rsid w:val="00A25EB1"/>
    <w:rsid w:val="00A265B7"/>
    <w:rsid w:val="00A32B96"/>
    <w:rsid w:val="00A33ADC"/>
    <w:rsid w:val="00A34BBB"/>
    <w:rsid w:val="00A36283"/>
    <w:rsid w:val="00A36C4F"/>
    <w:rsid w:val="00A42C4B"/>
    <w:rsid w:val="00A43643"/>
    <w:rsid w:val="00A439C6"/>
    <w:rsid w:val="00A43F1C"/>
    <w:rsid w:val="00A448F5"/>
    <w:rsid w:val="00A47E83"/>
    <w:rsid w:val="00A54695"/>
    <w:rsid w:val="00A57480"/>
    <w:rsid w:val="00A60DEE"/>
    <w:rsid w:val="00A61CA7"/>
    <w:rsid w:val="00A61CBE"/>
    <w:rsid w:val="00A61DA1"/>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6376"/>
    <w:rsid w:val="00AB206D"/>
    <w:rsid w:val="00AB3364"/>
    <w:rsid w:val="00AB3BCE"/>
    <w:rsid w:val="00AB418A"/>
    <w:rsid w:val="00AC22B2"/>
    <w:rsid w:val="00AC63A7"/>
    <w:rsid w:val="00AD10B4"/>
    <w:rsid w:val="00AD3614"/>
    <w:rsid w:val="00AD3B2E"/>
    <w:rsid w:val="00AD44B1"/>
    <w:rsid w:val="00AE0B70"/>
    <w:rsid w:val="00AE1184"/>
    <w:rsid w:val="00AE1CE4"/>
    <w:rsid w:val="00AE3316"/>
    <w:rsid w:val="00AE33B8"/>
    <w:rsid w:val="00AE6179"/>
    <w:rsid w:val="00AE7FA8"/>
    <w:rsid w:val="00AF4E1C"/>
    <w:rsid w:val="00AF654B"/>
    <w:rsid w:val="00B00BB4"/>
    <w:rsid w:val="00B01986"/>
    <w:rsid w:val="00B034FE"/>
    <w:rsid w:val="00B03F35"/>
    <w:rsid w:val="00B04037"/>
    <w:rsid w:val="00B04C44"/>
    <w:rsid w:val="00B109ED"/>
    <w:rsid w:val="00B10B3A"/>
    <w:rsid w:val="00B12F16"/>
    <w:rsid w:val="00B13026"/>
    <w:rsid w:val="00B13CF3"/>
    <w:rsid w:val="00B14422"/>
    <w:rsid w:val="00B21699"/>
    <w:rsid w:val="00B232B7"/>
    <w:rsid w:val="00B24147"/>
    <w:rsid w:val="00B251F8"/>
    <w:rsid w:val="00B2625C"/>
    <w:rsid w:val="00B37D22"/>
    <w:rsid w:val="00B37D94"/>
    <w:rsid w:val="00B41941"/>
    <w:rsid w:val="00B4380A"/>
    <w:rsid w:val="00B44054"/>
    <w:rsid w:val="00B461A5"/>
    <w:rsid w:val="00B472E0"/>
    <w:rsid w:val="00B51D3D"/>
    <w:rsid w:val="00B52B91"/>
    <w:rsid w:val="00B55076"/>
    <w:rsid w:val="00B5532E"/>
    <w:rsid w:val="00B55A5B"/>
    <w:rsid w:val="00B55CC2"/>
    <w:rsid w:val="00B563BE"/>
    <w:rsid w:val="00B56D50"/>
    <w:rsid w:val="00B57797"/>
    <w:rsid w:val="00B603A4"/>
    <w:rsid w:val="00B64873"/>
    <w:rsid w:val="00B648B0"/>
    <w:rsid w:val="00B662FE"/>
    <w:rsid w:val="00B67B2E"/>
    <w:rsid w:val="00B707BA"/>
    <w:rsid w:val="00B73699"/>
    <w:rsid w:val="00B743B9"/>
    <w:rsid w:val="00B754F1"/>
    <w:rsid w:val="00B75DE9"/>
    <w:rsid w:val="00B760FB"/>
    <w:rsid w:val="00B816DD"/>
    <w:rsid w:val="00B81B55"/>
    <w:rsid w:val="00B86701"/>
    <w:rsid w:val="00B86F69"/>
    <w:rsid w:val="00B875C6"/>
    <w:rsid w:val="00B90CF7"/>
    <w:rsid w:val="00B91A9C"/>
    <w:rsid w:val="00B92690"/>
    <w:rsid w:val="00B971D7"/>
    <w:rsid w:val="00BA032B"/>
    <w:rsid w:val="00BA3BD2"/>
    <w:rsid w:val="00BA4CF7"/>
    <w:rsid w:val="00BA627F"/>
    <w:rsid w:val="00BA7683"/>
    <w:rsid w:val="00BB26D9"/>
    <w:rsid w:val="00BB3F41"/>
    <w:rsid w:val="00BB44C8"/>
    <w:rsid w:val="00BB49FA"/>
    <w:rsid w:val="00BB5B74"/>
    <w:rsid w:val="00BC0FE9"/>
    <w:rsid w:val="00BC3D2B"/>
    <w:rsid w:val="00BC74F1"/>
    <w:rsid w:val="00BD3994"/>
    <w:rsid w:val="00BE647C"/>
    <w:rsid w:val="00BE652F"/>
    <w:rsid w:val="00BF3BB6"/>
    <w:rsid w:val="00BF3D93"/>
    <w:rsid w:val="00BF5570"/>
    <w:rsid w:val="00BF62DD"/>
    <w:rsid w:val="00BF64F7"/>
    <w:rsid w:val="00C03574"/>
    <w:rsid w:val="00C03EB5"/>
    <w:rsid w:val="00C0534D"/>
    <w:rsid w:val="00C1174E"/>
    <w:rsid w:val="00C14387"/>
    <w:rsid w:val="00C1446B"/>
    <w:rsid w:val="00C1487B"/>
    <w:rsid w:val="00C14D28"/>
    <w:rsid w:val="00C15948"/>
    <w:rsid w:val="00C17881"/>
    <w:rsid w:val="00C21A93"/>
    <w:rsid w:val="00C24805"/>
    <w:rsid w:val="00C26D1A"/>
    <w:rsid w:val="00C30389"/>
    <w:rsid w:val="00C33A7E"/>
    <w:rsid w:val="00C34CB1"/>
    <w:rsid w:val="00C34D4B"/>
    <w:rsid w:val="00C40463"/>
    <w:rsid w:val="00C4356B"/>
    <w:rsid w:val="00C45493"/>
    <w:rsid w:val="00C50676"/>
    <w:rsid w:val="00C52F48"/>
    <w:rsid w:val="00C53767"/>
    <w:rsid w:val="00C56434"/>
    <w:rsid w:val="00C60A79"/>
    <w:rsid w:val="00C61477"/>
    <w:rsid w:val="00C624BC"/>
    <w:rsid w:val="00C62B74"/>
    <w:rsid w:val="00C64E49"/>
    <w:rsid w:val="00C65A3D"/>
    <w:rsid w:val="00C65A99"/>
    <w:rsid w:val="00C65B5C"/>
    <w:rsid w:val="00C70C0A"/>
    <w:rsid w:val="00C71807"/>
    <w:rsid w:val="00C75A8C"/>
    <w:rsid w:val="00C75D43"/>
    <w:rsid w:val="00C76D61"/>
    <w:rsid w:val="00C76E3D"/>
    <w:rsid w:val="00C77532"/>
    <w:rsid w:val="00C80A8A"/>
    <w:rsid w:val="00C8204E"/>
    <w:rsid w:val="00C8301A"/>
    <w:rsid w:val="00C83954"/>
    <w:rsid w:val="00C86E18"/>
    <w:rsid w:val="00C91457"/>
    <w:rsid w:val="00C959BC"/>
    <w:rsid w:val="00CA2525"/>
    <w:rsid w:val="00CB01CE"/>
    <w:rsid w:val="00CB11FD"/>
    <w:rsid w:val="00CB155E"/>
    <w:rsid w:val="00CB739B"/>
    <w:rsid w:val="00CC2A92"/>
    <w:rsid w:val="00CC3056"/>
    <w:rsid w:val="00CC3968"/>
    <w:rsid w:val="00CC396D"/>
    <w:rsid w:val="00CC4313"/>
    <w:rsid w:val="00CC59FA"/>
    <w:rsid w:val="00CC6277"/>
    <w:rsid w:val="00CC631D"/>
    <w:rsid w:val="00CD1250"/>
    <w:rsid w:val="00CD2EEA"/>
    <w:rsid w:val="00CD58D7"/>
    <w:rsid w:val="00CE0CBF"/>
    <w:rsid w:val="00CE0ECC"/>
    <w:rsid w:val="00CE224C"/>
    <w:rsid w:val="00CE59F8"/>
    <w:rsid w:val="00CE71B2"/>
    <w:rsid w:val="00CF1B84"/>
    <w:rsid w:val="00CF23C7"/>
    <w:rsid w:val="00CF2CB5"/>
    <w:rsid w:val="00CF2D7D"/>
    <w:rsid w:val="00D05D2C"/>
    <w:rsid w:val="00D0646B"/>
    <w:rsid w:val="00D06607"/>
    <w:rsid w:val="00D06B3C"/>
    <w:rsid w:val="00D1308D"/>
    <w:rsid w:val="00D265EE"/>
    <w:rsid w:val="00D302D1"/>
    <w:rsid w:val="00D30806"/>
    <w:rsid w:val="00D324C8"/>
    <w:rsid w:val="00D325B7"/>
    <w:rsid w:val="00D330BF"/>
    <w:rsid w:val="00D3515B"/>
    <w:rsid w:val="00D3765C"/>
    <w:rsid w:val="00D37706"/>
    <w:rsid w:val="00D40911"/>
    <w:rsid w:val="00D40AD0"/>
    <w:rsid w:val="00D44D60"/>
    <w:rsid w:val="00D4606E"/>
    <w:rsid w:val="00D46662"/>
    <w:rsid w:val="00D5125D"/>
    <w:rsid w:val="00D51FC0"/>
    <w:rsid w:val="00D604C3"/>
    <w:rsid w:val="00D63B75"/>
    <w:rsid w:val="00D648E5"/>
    <w:rsid w:val="00D66A21"/>
    <w:rsid w:val="00D70B6B"/>
    <w:rsid w:val="00D72491"/>
    <w:rsid w:val="00D728AB"/>
    <w:rsid w:val="00D73281"/>
    <w:rsid w:val="00D73A02"/>
    <w:rsid w:val="00D755D0"/>
    <w:rsid w:val="00D75AA5"/>
    <w:rsid w:val="00D81A40"/>
    <w:rsid w:val="00D8334D"/>
    <w:rsid w:val="00D83C85"/>
    <w:rsid w:val="00D859CA"/>
    <w:rsid w:val="00D87683"/>
    <w:rsid w:val="00D87C76"/>
    <w:rsid w:val="00D90323"/>
    <w:rsid w:val="00D93FF2"/>
    <w:rsid w:val="00D95367"/>
    <w:rsid w:val="00D955AE"/>
    <w:rsid w:val="00D96344"/>
    <w:rsid w:val="00D979D9"/>
    <w:rsid w:val="00DA3611"/>
    <w:rsid w:val="00DB0F23"/>
    <w:rsid w:val="00DB4251"/>
    <w:rsid w:val="00DB55C3"/>
    <w:rsid w:val="00DB7050"/>
    <w:rsid w:val="00DB7D40"/>
    <w:rsid w:val="00DC01DF"/>
    <w:rsid w:val="00DC1439"/>
    <w:rsid w:val="00DC18BD"/>
    <w:rsid w:val="00DC2DBE"/>
    <w:rsid w:val="00DC3BCF"/>
    <w:rsid w:val="00DC3F23"/>
    <w:rsid w:val="00DC5311"/>
    <w:rsid w:val="00DD2084"/>
    <w:rsid w:val="00DD2DCA"/>
    <w:rsid w:val="00DD3288"/>
    <w:rsid w:val="00DD5BBE"/>
    <w:rsid w:val="00DD6C23"/>
    <w:rsid w:val="00DE075F"/>
    <w:rsid w:val="00DE2B9A"/>
    <w:rsid w:val="00DE367B"/>
    <w:rsid w:val="00DE3D66"/>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21146"/>
    <w:rsid w:val="00E2289C"/>
    <w:rsid w:val="00E22A32"/>
    <w:rsid w:val="00E259FF"/>
    <w:rsid w:val="00E25A19"/>
    <w:rsid w:val="00E26283"/>
    <w:rsid w:val="00E3004C"/>
    <w:rsid w:val="00E31075"/>
    <w:rsid w:val="00E31080"/>
    <w:rsid w:val="00E340BD"/>
    <w:rsid w:val="00E3502B"/>
    <w:rsid w:val="00E35F19"/>
    <w:rsid w:val="00E36DBE"/>
    <w:rsid w:val="00E416C7"/>
    <w:rsid w:val="00E41EA6"/>
    <w:rsid w:val="00E424E3"/>
    <w:rsid w:val="00E43C2B"/>
    <w:rsid w:val="00E505DB"/>
    <w:rsid w:val="00E52D94"/>
    <w:rsid w:val="00E5414F"/>
    <w:rsid w:val="00E541B3"/>
    <w:rsid w:val="00E54494"/>
    <w:rsid w:val="00E54688"/>
    <w:rsid w:val="00E55E4D"/>
    <w:rsid w:val="00E56CD4"/>
    <w:rsid w:val="00E57DCC"/>
    <w:rsid w:val="00E63292"/>
    <w:rsid w:val="00E6477B"/>
    <w:rsid w:val="00E70BBB"/>
    <w:rsid w:val="00E71525"/>
    <w:rsid w:val="00E716B0"/>
    <w:rsid w:val="00E74B55"/>
    <w:rsid w:val="00E76219"/>
    <w:rsid w:val="00E7780D"/>
    <w:rsid w:val="00E800B4"/>
    <w:rsid w:val="00E8219A"/>
    <w:rsid w:val="00E8332D"/>
    <w:rsid w:val="00E851F7"/>
    <w:rsid w:val="00E86057"/>
    <w:rsid w:val="00E87D4B"/>
    <w:rsid w:val="00E925B0"/>
    <w:rsid w:val="00E93FA4"/>
    <w:rsid w:val="00E94299"/>
    <w:rsid w:val="00EA0ADD"/>
    <w:rsid w:val="00EA1AEF"/>
    <w:rsid w:val="00EA5EE9"/>
    <w:rsid w:val="00EA7184"/>
    <w:rsid w:val="00EB46BE"/>
    <w:rsid w:val="00EB4B76"/>
    <w:rsid w:val="00EB50FE"/>
    <w:rsid w:val="00EB5DFC"/>
    <w:rsid w:val="00EB69D1"/>
    <w:rsid w:val="00EB6ABF"/>
    <w:rsid w:val="00EB7080"/>
    <w:rsid w:val="00EB73BA"/>
    <w:rsid w:val="00EC32DD"/>
    <w:rsid w:val="00EC6472"/>
    <w:rsid w:val="00ED057D"/>
    <w:rsid w:val="00ED3AC6"/>
    <w:rsid w:val="00ED3D00"/>
    <w:rsid w:val="00EE23E2"/>
    <w:rsid w:val="00EE4325"/>
    <w:rsid w:val="00EE4901"/>
    <w:rsid w:val="00EF25B2"/>
    <w:rsid w:val="00EF2722"/>
    <w:rsid w:val="00EF4CAF"/>
    <w:rsid w:val="00EF537D"/>
    <w:rsid w:val="00F009B2"/>
    <w:rsid w:val="00F00A64"/>
    <w:rsid w:val="00F020E9"/>
    <w:rsid w:val="00F025D7"/>
    <w:rsid w:val="00F04D1B"/>
    <w:rsid w:val="00F05CAA"/>
    <w:rsid w:val="00F076B3"/>
    <w:rsid w:val="00F11162"/>
    <w:rsid w:val="00F12976"/>
    <w:rsid w:val="00F1633C"/>
    <w:rsid w:val="00F21B14"/>
    <w:rsid w:val="00F2426B"/>
    <w:rsid w:val="00F30377"/>
    <w:rsid w:val="00F31B5E"/>
    <w:rsid w:val="00F31EA1"/>
    <w:rsid w:val="00F33CB5"/>
    <w:rsid w:val="00F33F0E"/>
    <w:rsid w:val="00F342A4"/>
    <w:rsid w:val="00F40744"/>
    <w:rsid w:val="00F41CD3"/>
    <w:rsid w:val="00F42FD4"/>
    <w:rsid w:val="00F52346"/>
    <w:rsid w:val="00F530BC"/>
    <w:rsid w:val="00F53BCA"/>
    <w:rsid w:val="00F53EBF"/>
    <w:rsid w:val="00F555FE"/>
    <w:rsid w:val="00F5587D"/>
    <w:rsid w:val="00F55BD8"/>
    <w:rsid w:val="00F57245"/>
    <w:rsid w:val="00F5760D"/>
    <w:rsid w:val="00F57A97"/>
    <w:rsid w:val="00F61194"/>
    <w:rsid w:val="00F63DE1"/>
    <w:rsid w:val="00F64F2D"/>
    <w:rsid w:val="00F6623B"/>
    <w:rsid w:val="00F676B0"/>
    <w:rsid w:val="00F67869"/>
    <w:rsid w:val="00F67BCF"/>
    <w:rsid w:val="00F709FF"/>
    <w:rsid w:val="00F71608"/>
    <w:rsid w:val="00F71B41"/>
    <w:rsid w:val="00F7275C"/>
    <w:rsid w:val="00F72DE3"/>
    <w:rsid w:val="00F76672"/>
    <w:rsid w:val="00F8035F"/>
    <w:rsid w:val="00F80747"/>
    <w:rsid w:val="00F81109"/>
    <w:rsid w:val="00F816D1"/>
    <w:rsid w:val="00F866E0"/>
    <w:rsid w:val="00F90461"/>
    <w:rsid w:val="00F90525"/>
    <w:rsid w:val="00F90ACF"/>
    <w:rsid w:val="00F9273F"/>
    <w:rsid w:val="00F94286"/>
    <w:rsid w:val="00F967CE"/>
    <w:rsid w:val="00FA1DFD"/>
    <w:rsid w:val="00FA27D2"/>
    <w:rsid w:val="00FA426F"/>
    <w:rsid w:val="00FA4C25"/>
    <w:rsid w:val="00FA644A"/>
    <w:rsid w:val="00FA7B9E"/>
    <w:rsid w:val="00FB0C93"/>
    <w:rsid w:val="00FB200D"/>
    <w:rsid w:val="00FB344F"/>
    <w:rsid w:val="00FB73A1"/>
    <w:rsid w:val="00FC0C3B"/>
    <w:rsid w:val="00FC331F"/>
    <w:rsid w:val="00FC3C5B"/>
    <w:rsid w:val="00FC4BAA"/>
    <w:rsid w:val="00FC7F48"/>
    <w:rsid w:val="00FD0C9D"/>
    <w:rsid w:val="00FD2FFD"/>
    <w:rsid w:val="00FD43DF"/>
    <w:rsid w:val="00FD5033"/>
    <w:rsid w:val="00FD5145"/>
    <w:rsid w:val="00FE48B2"/>
    <w:rsid w:val="00FE7E48"/>
    <w:rsid w:val="00FF13E3"/>
    <w:rsid w:val="00FF2085"/>
    <w:rsid w:val="00FF2398"/>
    <w:rsid w:val="00FF2B8A"/>
    <w:rsid w:val="00FF2CF5"/>
    <w:rsid w:val="00FF55D5"/>
    <w:rsid w:val="00FF668D"/>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21EFC"/>
  <w15:docId w15:val="{C8F94BF6-124F-4F7F-89DD-82CC32B2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2"/>
      </w:numPr>
      <w:contextualSpacing/>
    </w:pPr>
  </w:style>
  <w:style w:type="character" w:customStyle="1" w:styleId="ui-provider">
    <w:name w:val="ui-provider"/>
    <w:basedOn w:val="DefaultParagraphFont"/>
    <w:rsid w:val="007E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Props1.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2.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3.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4.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227</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73</cp:revision>
  <cp:lastPrinted>2024-03-22T19:34:00Z</cp:lastPrinted>
  <dcterms:created xsi:type="dcterms:W3CDTF">2024-03-22T15:30:00Z</dcterms:created>
  <dcterms:modified xsi:type="dcterms:W3CDTF">2024-03-28T14:57:00Z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