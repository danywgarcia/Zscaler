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F782" w14:textId="32987AAE" w:rsidR="00D46662" w:rsidRPr="00507DF9" w:rsidRDefault="00373930" w:rsidP="00507DF9">
      <w:pPr>
        <w:spacing w:before="0" w:after="120" w:line="276" w:lineRule="auto"/>
        <w:rPr>
          <w:b/>
          <w:bCs/>
          <w:color w:val="244061" w:themeColor="accent1" w:themeShade="80"/>
          <w:sz w:val="32"/>
          <w:szCs w:val="32"/>
        </w:rPr>
      </w:pPr>
      <w:r w:rsidRPr="00507DF9">
        <w:rPr>
          <w:b/>
          <w:bCs/>
          <w:color w:val="244061" w:themeColor="accent1" w:themeShade="80"/>
          <w:sz w:val="32"/>
          <w:szCs w:val="32"/>
        </w:rPr>
        <w:t>Overview</w:t>
      </w:r>
    </w:p>
    <w:p w14:paraId="5C4ADD2C" w14:textId="420E00BE" w:rsidR="006F726B" w:rsidRPr="00507DF9" w:rsidRDefault="00867341" w:rsidP="006F726B">
      <w:pPr>
        <w:spacing w:before="120" w:after="120" w:line="276" w:lineRule="auto"/>
        <w:rPr>
          <w:rFonts w:eastAsia="Times New Roman" w:cs="Times New Roman"/>
        </w:rPr>
      </w:pPr>
      <w:r w:rsidRPr="00507DF9">
        <w:rPr>
          <w:rFonts w:eastAsia="Times New Roman" w:cs="Times New Roman"/>
        </w:rPr>
        <w:t xml:space="preserve">The </w:t>
      </w:r>
      <w:r w:rsidR="006F726B" w:rsidRPr="00507DF9">
        <w:rPr>
          <w:rFonts w:eastAsia="Times New Roman" w:cs="Times New Roman"/>
        </w:rPr>
        <w:t xml:space="preserve">Zscaler Client Connector </w:t>
      </w:r>
      <w:r w:rsidRPr="00507DF9">
        <w:rPr>
          <w:rFonts w:eastAsia="Times New Roman" w:cs="Times New Roman"/>
        </w:rPr>
        <w:t xml:space="preserve">console </w:t>
      </w:r>
      <w:r w:rsidR="006F726B" w:rsidRPr="00507DF9">
        <w:rPr>
          <w:rFonts w:eastAsia="Times New Roman" w:cs="Times New Roman"/>
        </w:rPr>
        <w:t xml:space="preserve">displays error messages in the </w:t>
      </w:r>
      <w:r w:rsidR="006F726B" w:rsidRPr="00507DF9">
        <w:rPr>
          <w:rFonts w:eastAsia="Times New Roman" w:cs="Times New Roman"/>
          <w:b/>
          <w:bCs/>
        </w:rPr>
        <w:t>Status</w:t>
      </w:r>
      <w:r w:rsidR="006F726B" w:rsidRPr="00507DF9">
        <w:rPr>
          <w:rFonts w:eastAsia="Times New Roman" w:cs="Times New Roman"/>
        </w:rPr>
        <w:t xml:space="preserve"> line under </w:t>
      </w:r>
      <w:r w:rsidR="006F726B" w:rsidRPr="00507DF9">
        <w:rPr>
          <w:rFonts w:eastAsia="Times New Roman" w:cs="Times New Roman"/>
          <w:b/>
          <w:bCs/>
        </w:rPr>
        <w:t>Internet Security</w:t>
      </w:r>
      <w:r w:rsidR="006F726B" w:rsidRPr="00507DF9">
        <w:rPr>
          <w:rFonts w:eastAsia="Times New Roman" w:cs="Times New Roman"/>
        </w:rPr>
        <w:t xml:space="preserve"> on the left-hand menu.</w:t>
      </w:r>
    </w:p>
    <w:p w14:paraId="3F13C5C3" w14:textId="77777777" w:rsidR="006F726B" w:rsidRDefault="006F726B" w:rsidP="006F726B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B1A446" wp14:editId="5FF7F2D6">
            <wp:simplePos x="0" y="0"/>
            <wp:positionH relativeFrom="margin">
              <wp:align>center</wp:align>
            </wp:positionH>
            <wp:positionV relativeFrom="paragraph">
              <wp:posOffset>53029</wp:posOffset>
            </wp:positionV>
            <wp:extent cx="4643120" cy="2840990"/>
            <wp:effectExtent l="0" t="0" r="5080" b="0"/>
            <wp:wrapThrough wrapText="bothSides">
              <wp:wrapPolygon edited="0">
                <wp:start x="0" y="0"/>
                <wp:lineTo x="0" y="21436"/>
                <wp:lineTo x="21535" y="21436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22"/>
                    <a:stretch/>
                  </pic:blipFill>
                  <pic:spPr bwMode="auto">
                    <a:xfrm>
                      <a:off x="0" y="0"/>
                      <a:ext cx="464312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6AF71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56794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37767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386DB4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57094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C9D9B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4713DC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19C83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E0041" w14:textId="462BDAAD" w:rsidR="00192CB3" w:rsidRDefault="00192CB3" w:rsidP="00FF2CF5">
      <w:pPr>
        <w:spacing w:before="120" w:after="120" w:line="276" w:lineRule="auto"/>
        <w:jc w:val="both"/>
        <w:textAlignment w:val="baseline"/>
        <w:rPr>
          <w:sz w:val="24"/>
          <w:szCs w:val="24"/>
        </w:rPr>
      </w:pPr>
    </w:p>
    <w:p w14:paraId="56E2FE6B" w14:textId="6A8A4781" w:rsidR="002C604E" w:rsidRPr="00507DF9" w:rsidRDefault="002C604E" w:rsidP="00FF2CF5">
      <w:pPr>
        <w:spacing w:before="120" w:after="120" w:line="276" w:lineRule="auto"/>
        <w:jc w:val="both"/>
        <w:textAlignment w:val="baseline"/>
      </w:pPr>
      <w:r w:rsidRPr="00507DF9">
        <w:rPr>
          <w:rFonts w:eastAsia="Times New Roman" w:cs="Times New Roman"/>
        </w:rPr>
        <w:t>The tables below provide a list of possible error messages</w:t>
      </w:r>
      <w:r w:rsidR="00882985" w:rsidRPr="00507DF9">
        <w:rPr>
          <w:rFonts w:eastAsia="Times New Roman" w:cs="Times New Roman"/>
        </w:rPr>
        <w:t xml:space="preserve"> and/or codes</w:t>
      </w:r>
      <w:r w:rsidRPr="00507DF9">
        <w:rPr>
          <w:rFonts w:eastAsia="Times New Roman" w:cs="Times New Roman"/>
        </w:rPr>
        <w:t>, an explanation</w:t>
      </w:r>
      <w:r w:rsidR="00882985" w:rsidRPr="00507DF9">
        <w:rPr>
          <w:rFonts w:eastAsia="Times New Roman" w:cs="Times New Roman"/>
        </w:rPr>
        <w:t xml:space="preserve"> or description</w:t>
      </w:r>
      <w:r w:rsidRPr="00507DF9">
        <w:rPr>
          <w:rFonts w:eastAsia="Times New Roman" w:cs="Times New Roman"/>
        </w:rPr>
        <w:t xml:space="preserve"> of the error, and the actions </w:t>
      </w:r>
      <w:r w:rsidR="00882985" w:rsidRPr="00507DF9">
        <w:rPr>
          <w:rFonts w:eastAsia="Times New Roman" w:cs="Times New Roman"/>
        </w:rPr>
        <w:t>Service Desk Technicians</w:t>
      </w:r>
      <w:r w:rsidRPr="00507DF9">
        <w:rPr>
          <w:rFonts w:eastAsia="Times New Roman" w:cs="Times New Roman"/>
        </w:rPr>
        <w:t xml:space="preserve"> can take to resolve it.</w:t>
      </w:r>
    </w:p>
    <w:p w14:paraId="15D1BFC7" w14:textId="77777777" w:rsidR="00100AD9" w:rsidRDefault="00100AD9">
      <w:pPr>
        <w:spacing w:before="0" w:after="200" w:line="276" w:lineRule="auto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br w:type="page"/>
      </w:r>
    </w:p>
    <w:p w14:paraId="183433F1" w14:textId="47D66F58" w:rsidR="00997D65" w:rsidRPr="00EB666D" w:rsidRDefault="006F4BB0" w:rsidP="002C604E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28"/>
          <w:szCs w:val="28"/>
        </w:rPr>
      </w:pPr>
      <w:r w:rsidRPr="00EB666D">
        <w:rPr>
          <w:rFonts w:eastAsia="Times New Roman" w:cs="Times New Roman"/>
          <w:color w:val="244061" w:themeColor="accent1" w:themeShade="80"/>
          <w:sz w:val="28"/>
          <w:szCs w:val="28"/>
        </w:rPr>
        <w:lastRenderedPageBreak/>
        <w:t>Zscaler Client Connector Error Messages</w:t>
      </w:r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2065"/>
        <w:gridCol w:w="3960"/>
        <w:gridCol w:w="3960"/>
      </w:tblGrid>
      <w:tr w:rsidR="00EA06C5" w14:paraId="6ED7E5E8" w14:textId="77777777" w:rsidTr="009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DFE9125" w14:textId="6D9B5544" w:rsidR="00D746F8" w:rsidRPr="00687988" w:rsidRDefault="00D746F8" w:rsidP="0078308B">
            <w:pPr>
              <w:pStyle w:val="BodyText"/>
              <w:spacing w:before="80" w:after="80" w:line="276" w:lineRule="auto"/>
              <w:jc w:val="center"/>
              <w:rPr>
                <w:rFonts w:asciiTheme="majorHAnsi" w:hAnsiTheme="majorHAnsi" w:cs="Times New Roman"/>
                <w:b w:val="0"/>
                <w:sz w:val="20"/>
                <w:highlight w:val="lightGray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Error Message</w:t>
            </w:r>
          </w:p>
        </w:tc>
        <w:tc>
          <w:tcPr>
            <w:tcW w:w="3960" w:type="dxa"/>
            <w:vAlign w:val="center"/>
          </w:tcPr>
          <w:p w14:paraId="2A1323AA" w14:textId="0B3C256A" w:rsidR="00D746F8" w:rsidRPr="00687988" w:rsidRDefault="00D746F8" w:rsidP="00EB666D">
            <w:pPr>
              <w:pStyle w:val="BodyText"/>
              <w:spacing w:before="80" w:after="80" w:line="276" w:lineRule="auto"/>
              <w:ind w:right="-1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Explanation</w:t>
            </w:r>
          </w:p>
        </w:tc>
        <w:tc>
          <w:tcPr>
            <w:tcW w:w="3960" w:type="dxa"/>
            <w:vAlign w:val="center"/>
          </w:tcPr>
          <w:p w14:paraId="3B4C07E6" w14:textId="076AC127" w:rsidR="00D746F8" w:rsidRPr="00687988" w:rsidRDefault="00D746F8" w:rsidP="00EB666D">
            <w:pPr>
              <w:pStyle w:val="BodyText"/>
              <w:spacing w:before="80" w:after="80" w:line="276" w:lineRule="auto"/>
              <w:ind w:left="-29"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Required Action</w:t>
            </w:r>
          </w:p>
        </w:tc>
      </w:tr>
      <w:tr w:rsidR="00D9043B" w14:paraId="677001C7" w14:textId="77777777" w:rsidTr="009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B9BEFF0" w14:textId="17725640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Intermediate Authentication Error</w:t>
            </w:r>
          </w:p>
        </w:tc>
        <w:tc>
          <w:tcPr>
            <w:tcW w:w="3960" w:type="dxa"/>
            <w:vAlign w:val="center"/>
          </w:tcPr>
          <w:p w14:paraId="5850B15D" w14:textId="186385BB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A tunnel authentication error has occurred because an intermediate proxy service has intercepted the app authentication request.</w:t>
            </w:r>
          </w:p>
        </w:tc>
        <w:tc>
          <w:tcPr>
            <w:tcW w:w="3960" w:type="dxa"/>
            <w:vAlign w:val="center"/>
          </w:tcPr>
          <w:p w14:paraId="2AB11B45" w14:textId="3D0E1E6A" w:rsidR="006519BD" w:rsidRPr="00687988" w:rsidRDefault="006519BD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 action required.</w:t>
            </w:r>
          </w:p>
        </w:tc>
      </w:tr>
      <w:tr w:rsidR="00D9043B" w14:paraId="796F9B67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F0115B8" w14:textId="61B1AD49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Chaining Authentication Error</w:t>
            </w:r>
          </w:p>
        </w:tc>
        <w:tc>
          <w:tcPr>
            <w:tcW w:w="3960" w:type="dxa"/>
            <w:vAlign w:val="center"/>
          </w:tcPr>
          <w:p w14:paraId="77AB194B" w14:textId="7851AF1F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A tunnel authentication error has occurred due to proxy chaining.</w:t>
            </w:r>
          </w:p>
        </w:tc>
        <w:tc>
          <w:tcPr>
            <w:tcW w:w="3960" w:type="dxa"/>
            <w:vAlign w:val="center"/>
          </w:tcPr>
          <w:p w14:paraId="79F65033" w14:textId="70B81DC9" w:rsidR="006519BD" w:rsidRPr="00687988" w:rsidRDefault="006519BD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 action required.</w:t>
            </w:r>
          </w:p>
        </w:tc>
      </w:tr>
      <w:tr w:rsidR="00D9043B" w14:paraId="645477BD" w14:textId="77777777" w:rsidTr="009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9A9A764" w14:textId="625BAD04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Authenticating...</w:t>
            </w:r>
          </w:p>
        </w:tc>
        <w:tc>
          <w:tcPr>
            <w:tcW w:w="3960" w:type="dxa"/>
            <w:vAlign w:val="center"/>
          </w:tcPr>
          <w:p w14:paraId="0C87939A" w14:textId="72095C2D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A tunnel authentication error has occurred because the SME is waiting for user configuration.</w:t>
            </w:r>
          </w:p>
        </w:tc>
        <w:tc>
          <w:tcPr>
            <w:tcW w:w="3960" w:type="dxa"/>
            <w:vAlign w:val="center"/>
          </w:tcPr>
          <w:p w14:paraId="4836407B" w14:textId="6C220F80" w:rsidR="006519BD" w:rsidRPr="00687988" w:rsidRDefault="006519BD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 action required.</w:t>
            </w:r>
          </w:p>
        </w:tc>
      </w:tr>
      <w:tr w:rsidR="00D9043B" w14:paraId="23493B72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7826B53" w14:textId="71B983BA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Network Error</w:t>
            </w:r>
          </w:p>
        </w:tc>
        <w:tc>
          <w:tcPr>
            <w:tcW w:w="3960" w:type="dxa"/>
            <w:vAlign w:val="center"/>
          </w:tcPr>
          <w:p w14:paraId="015C0495" w14:textId="74FF7BDD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 network interface can be detected.</w:t>
            </w:r>
          </w:p>
        </w:tc>
        <w:tc>
          <w:tcPr>
            <w:tcW w:w="3960" w:type="dxa"/>
            <w:vAlign w:val="center"/>
          </w:tcPr>
          <w:p w14:paraId="422868CC" w14:textId="083FD2E3" w:rsidR="006519BD" w:rsidRPr="00687988" w:rsidRDefault="006519BD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Click Retry to resolve the error. The Retry option appears next to the Status.</w:t>
            </w:r>
          </w:p>
        </w:tc>
      </w:tr>
      <w:tr w:rsidR="00D9043B" w14:paraId="324E8D02" w14:textId="77777777" w:rsidTr="009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B7A417B" w14:textId="322538D9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Internal</w:t>
            </w:r>
            <w:r w:rsidRPr="00687988">
              <w:rPr>
                <w:rFonts w:asciiTheme="majorHAnsi" w:hAnsiTheme="majorHAnsi" w:cs="Times New Roman"/>
                <w:spacing w:val="-4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Error</w:t>
            </w:r>
          </w:p>
        </w:tc>
        <w:tc>
          <w:tcPr>
            <w:tcW w:w="3960" w:type="dxa"/>
            <w:vAlign w:val="center"/>
          </w:tcPr>
          <w:p w14:paraId="2C2EE6F3" w14:textId="5902B432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Internal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socket</w:t>
            </w:r>
            <w:r w:rsidRPr="00687988">
              <w:rPr>
                <w:rFonts w:asciiTheme="majorHAnsi" w:hAnsiTheme="majorHAnsi" w:cs="Times New Roman"/>
                <w:spacing w:val="-12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problem</w:t>
            </w:r>
            <w:r w:rsidRPr="00687988">
              <w:rPr>
                <w:rFonts w:asciiTheme="majorHAnsi" w:hAnsiTheme="majorHAnsi" w:cs="Times New Roman"/>
                <w:spacing w:val="-1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has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 xml:space="preserve">been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detected.</w:t>
            </w:r>
          </w:p>
        </w:tc>
        <w:tc>
          <w:tcPr>
            <w:tcW w:w="3960" w:type="dxa"/>
            <w:vAlign w:val="center"/>
          </w:tcPr>
          <w:p w14:paraId="1E5EB4E6" w14:textId="2DB6DDB3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resolve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error.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option appears next to the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Status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.</w:t>
            </w:r>
            <w:r w:rsidR="00D02462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  <w:tr w:rsidR="00EA06C5" w14:paraId="400C9544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A845B13" w14:textId="64DED644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Connection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4"/>
                <w:sz w:val="20"/>
              </w:rPr>
              <w:t>Error</w:t>
            </w:r>
          </w:p>
        </w:tc>
        <w:tc>
          <w:tcPr>
            <w:tcW w:w="3960" w:type="dxa"/>
            <w:vAlign w:val="center"/>
          </w:tcPr>
          <w:p w14:paraId="12A6971C" w14:textId="53CEE1F1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ZIA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Public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Service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Edge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cannot be reached.</w:t>
            </w:r>
          </w:p>
        </w:tc>
        <w:tc>
          <w:tcPr>
            <w:tcW w:w="3960" w:type="dxa"/>
            <w:vAlign w:val="center"/>
          </w:tcPr>
          <w:p w14:paraId="1BFFD149" w14:textId="319DE3FA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resolve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error.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option appears next to the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Status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.</w:t>
            </w:r>
            <w:r w:rsidR="00D02462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  <w:tr w:rsidR="00D9043B" w14:paraId="1ABFA814" w14:textId="77777777" w:rsidTr="009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6895903" w14:textId="3282F30E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Driver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Error</w:t>
            </w:r>
          </w:p>
        </w:tc>
        <w:tc>
          <w:tcPr>
            <w:tcW w:w="3960" w:type="dxa"/>
            <w:vAlign w:val="center"/>
          </w:tcPr>
          <w:p w14:paraId="6E289BA2" w14:textId="64B32744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A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Windows</w:t>
            </w:r>
            <w:r w:rsidRPr="00687988">
              <w:rPr>
                <w:rFonts w:asciiTheme="majorHAnsi" w:hAnsiTheme="majorHAnsi" w:cs="Times New Roman"/>
                <w:spacing w:val="-8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driver</w:t>
            </w:r>
            <w:r w:rsidRPr="00687988">
              <w:rPr>
                <w:rFonts w:asciiTheme="majorHAnsi" w:hAnsiTheme="majorHAnsi" w:cs="Times New Roman"/>
                <w:spacing w:val="-12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installation</w:t>
            </w:r>
            <w:r w:rsidRPr="00687988">
              <w:rPr>
                <w:rFonts w:asciiTheme="majorHAnsi" w:hAnsiTheme="majorHAnsi" w:cs="Times New Roman"/>
                <w:spacing w:val="-1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issue has been</w:t>
            </w:r>
            <w:r w:rsidRPr="00687988">
              <w:rPr>
                <w:rFonts w:asciiTheme="majorHAnsi" w:hAnsiTheme="majorHAnsi" w:cs="Times New Roman"/>
                <w:spacing w:val="-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detected, and the tunnel interface cannot be started.</w:t>
            </w:r>
          </w:p>
        </w:tc>
        <w:tc>
          <w:tcPr>
            <w:tcW w:w="3960" w:type="dxa"/>
            <w:vAlign w:val="center"/>
          </w:tcPr>
          <w:p w14:paraId="26E783FF" w14:textId="219552DC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In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More</w:t>
            </w:r>
            <w:r w:rsidRPr="00687988">
              <w:rPr>
                <w:rFonts w:asciiTheme="majorHAnsi" w:hAnsiTheme="majorHAns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window,</w:t>
            </w:r>
            <w:r w:rsidRPr="00687988">
              <w:rPr>
                <w:rFonts w:asciiTheme="majorHAnsi" w:hAnsiTheme="majorHAnsi" w:cs="Times New Roman"/>
                <w:spacing w:val="-8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Repair</w:t>
            </w:r>
            <w:r w:rsidRPr="00687988">
              <w:rPr>
                <w:rFonts w:asciiTheme="majorHAnsi" w:hAnsiTheme="majorHAnsi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App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.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This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option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is available under the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Troubleshoot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menu.</w:t>
            </w:r>
            <w:r w:rsidR="00D02462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  <w:tr w:rsidR="00D9043B" w14:paraId="3E1B61D7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474DA40" w14:textId="780B82BD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Local</w:t>
            </w:r>
            <w:r w:rsidRPr="00687988">
              <w:rPr>
                <w:rFonts w:asciiTheme="majorHAnsi" w:hAnsiTheme="majorHAnsi" w:cs="Times New Roman"/>
                <w:spacing w:val="-4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FW/AV</w:t>
            </w:r>
            <w:r w:rsidRPr="00687988">
              <w:rPr>
                <w:rFonts w:asciiTheme="majorHAnsi" w:hAnsiTheme="majorHAnsi" w:cs="Times New Roman"/>
                <w:spacing w:val="-7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Error</w:t>
            </w:r>
          </w:p>
        </w:tc>
        <w:tc>
          <w:tcPr>
            <w:tcW w:w="3960" w:type="dxa"/>
            <w:vAlign w:val="center"/>
          </w:tcPr>
          <w:p w14:paraId="71E5B046" w14:textId="6CA3794E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5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device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has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</w:t>
            </w:r>
            <w:r w:rsidRPr="00687988">
              <w:rPr>
                <w:rFonts w:asciiTheme="majorHAnsi" w:hAnsiTheme="majorHAnsi" w:cs="Times New Roman"/>
                <w:spacing w:val="-8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firewall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or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antivirus program blocking Zscaler Client Connector traffic.</w:t>
            </w:r>
          </w:p>
        </w:tc>
        <w:tc>
          <w:tcPr>
            <w:tcW w:w="3960" w:type="dxa"/>
            <w:vAlign w:val="center"/>
          </w:tcPr>
          <w:p w14:paraId="13A86445" w14:textId="05D85584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your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administrator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for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any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required configuration changes on the device.</w:t>
            </w:r>
            <w:r w:rsidR="00D02462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  <w:tr w:rsidR="00D9043B" w14:paraId="11FE88DD" w14:textId="77777777" w:rsidTr="009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A3B6F6B" w14:textId="315492A6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Trusted</w:t>
            </w:r>
            <w:r w:rsidRPr="00687988">
              <w:rPr>
                <w:rFonts w:asciiTheme="majorHAnsi" w:hAnsiTheme="majorHAnsi" w:cs="Times New Roman"/>
                <w:spacing w:val="-13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 xml:space="preserve">Network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Detected</w:t>
            </w:r>
          </w:p>
        </w:tc>
        <w:tc>
          <w:tcPr>
            <w:tcW w:w="3960" w:type="dxa"/>
            <w:vAlign w:val="center"/>
          </w:tcPr>
          <w:p w14:paraId="752E2692" w14:textId="148AB11D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device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is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connected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8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 xml:space="preserve">trusted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network.</w:t>
            </w:r>
          </w:p>
        </w:tc>
        <w:tc>
          <w:tcPr>
            <w:tcW w:w="3960" w:type="dxa"/>
            <w:vAlign w:val="center"/>
          </w:tcPr>
          <w:p w14:paraId="068AB2EB" w14:textId="27B971F7" w:rsidR="00D9043B" w:rsidRPr="00687988" w:rsidRDefault="00D9043B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</w:t>
            </w:r>
            <w:r w:rsidRPr="00687988">
              <w:rPr>
                <w:rFonts w:asciiTheme="majorHAnsi" w:hAnsiTheme="majorHAnsi" w:cs="Times New Roman"/>
                <w:spacing w:val="-5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action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 xml:space="preserve"> required.</w:t>
            </w:r>
          </w:p>
        </w:tc>
      </w:tr>
      <w:tr w:rsidR="00D9043B" w14:paraId="7BE1EF46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8DAEA82" w14:textId="1055CEB3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VPN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Trusted</w:t>
            </w:r>
            <w:r w:rsidRPr="00687988">
              <w:rPr>
                <w:rFonts w:asciiTheme="majorHAnsi" w:hAnsiTheme="majorHAnsi" w:cs="Times New Roman"/>
                <w:spacing w:val="-4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Network</w:t>
            </w:r>
          </w:p>
        </w:tc>
        <w:tc>
          <w:tcPr>
            <w:tcW w:w="3960" w:type="dxa"/>
            <w:vAlign w:val="center"/>
          </w:tcPr>
          <w:p w14:paraId="21634B61" w14:textId="46E764D2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Zscaler Client Connector is in a fail- open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state</w:t>
            </w:r>
            <w:r w:rsidRPr="00687988">
              <w:rPr>
                <w:rFonts w:asciiTheme="majorHAnsi" w:hAnsiTheme="majorHAnsi" w:cs="Times New Roman"/>
                <w:spacing w:val="-7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because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</w:t>
            </w:r>
            <w:r w:rsidRPr="00687988">
              <w:rPr>
                <w:rFonts w:asciiTheme="majorHAnsi" w:hAnsiTheme="majorHAnsi" w:cs="Times New Roman"/>
                <w:spacing w:val="-7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VPN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connection taking all routes was detected.</w:t>
            </w:r>
          </w:p>
        </w:tc>
        <w:tc>
          <w:tcPr>
            <w:tcW w:w="3960" w:type="dxa"/>
            <w:vAlign w:val="center"/>
          </w:tcPr>
          <w:p w14:paraId="794F8D05" w14:textId="3613A42E" w:rsidR="00D9043B" w:rsidRPr="00687988" w:rsidRDefault="00D9043B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</w:t>
            </w:r>
            <w:r w:rsidRPr="00687988">
              <w:rPr>
                <w:rFonts w:asciiTheme="majorHAnsi" w:hAnsiTheme="majorHAnsi" w:cs="Times New Roman"/>
                <w:spacing w:val="-5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action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 xml:space="preserve"> required.</w:t>
            </w:r>
          </w:p>
        </w:tc>
      </w:tr>
      <w:tr w:rsidR="00D9043B" w14:paraId="345758E0" w14:textId="77777777" w:rsidTr="00D0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E06FAE7" w14:textId="2A8E5506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Captive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Portal</w:t>
            </w:r>
            <w:r w:rsidRPr="00687988">
              <w:rPr>
                <w:rFonts w:asciiTheme="majorHAnsi" w:hAnsiTheme="majorHAnsi" w:cs="Times New Roman"/>
                <w:spacing w:val="-5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Detected</w:t>
            </w:r>
          </w:p>
        </w:tc>
        <w:tc>
          <w:tcPr>
            <w:tcW w:w="3960" w:type="dxa"/>
            <w:vAlign w:val="center"/>
          </w:tcPr>
          <w:p w14:paraId="4CD4585E" w14:textId="316098A1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Zscaler Client Connector is in</w:t>
            </w:r>
            <w:r w:rsidRPr="00687988">
              <w:rPr>
                <w:rFonts w:asciiTheme="majorHAnsi" w:hAnsiTheme="majorHAnsi" w:cs="Times New Roman"/>
                <w:spacing w:val="-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 fail- open state because Zscaler Client Connector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detected</w:t>
            </w:r>
            <w:r w:rsidRPr="00687988">
              <w:rPr>
                <w:rFonts w:asciiTheme="majorHAnsi" w:hAnsiTheme="majorHAnsi" w:cs="Times New Roman"/>
                <w:spacing w:val="-1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</w:t>
            </w:r>
            <w:r w:rsidRPr="00687988">
              <w:rPr>
                <w:rFonts w:asciiTheme="majorHAnsi" w:hAnsiTheme="majorHAnsi" w:cs="Times New Roman"/>
                <w:spacing w:val="-8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captive</w:t>
            </w:r>
            <w:r w:rsidRPr="00687988">
              <w:rPr>
                <w:rFonts w:asciiTheme="majorHAnsi" w:hAnsiTheme="majorHAnsi" w:cs="Times New Roman"/>
                <w:spacing w:val="-1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portal.</w:t>
            </w:r>
          </w:p>
        </w:tc>
        <w:tc>
          <w:tcPr>
            <w:tcW w:w="3960" w:type="dxa"/>
            <w:vAlign w:val="center"/>
          </w:tcPr>
          <w:p w14:paraId="493EC71D" w14:textId="77777777" w:rsidR="000C1023" w:rsidRPr="00687988" w:rsidRDefault="00D9043B" w:rsidP="0078308B">
            <w:pPr>
              <w:pStyle w:val="TableParagraph"/>
              <w:spacing w:before="80" w:after="80" w:line="276" w:lineRule="auto"/>
              <w:ind w:left="0" w:right="-29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pacing w:val="-2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and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then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resolve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captive</w:t>
            </w:r>
          </w:p>
          <w:p w14:paraId="094EEFEF" w14:textId="101337C1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9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portal.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option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appears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next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Status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.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If you don't resolve the captive portal in time,</w:t>
            </w:r>
            <w:r w:rsidR="000C1023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try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again.</w:t>
            </w:r>
            <w:r w:rsidR="00D02462"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  <w:tr w:rsidR="00D9043B" w14:paraId="3CD4491C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3143A4F" w14:textId="13B96D1D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Captive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Portal</w:t>
            </w:r>
            <w:r w:rsidRPr="00687988">
              <w:rPr>
                <w:rFonts w:asciiTheme="majorHAnsi" w:hAnsiTheme="majorHAnsi" w:cs="Times New Roman"/>
                <w:spacing w:val="-5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4"/>
                <w:sz w:val="20"/>
              </w:rPr>
              <w:t>Error</w:t>
            </w:r>
          </w:p>
        </w:tc>
        <w:tc>
          <w:tcPr>
            <w:tcW w:w="3960" w:type="dxa"/>
            <w:vAlign w:val="center"/>
          </w:tcPr>
          <w:p w14:paraId="4A0DD053" w14:textId="4B9BC06F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The user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has</w:t>
            </w:r>
            <w:r w:rsidRPr="00687988">
              <w:rPr>
                <w:rFonts w:asciiTheme="majorHAnsi" w:hAnsiTheme="majorHAnsi" w:cs="Times New Roman"/>
                <w:spacing w:val="-3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not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resolved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3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captive portal</w:t>
            </w:r>
            <w:r w:rsidRPr="00687988">
              <w:rPr>
                <w:rFonts w:asciiTheme="majorHAnsi" w:hAnsiTheme="majorHAnsi" w:cs="Times New Roman"/>
                <w:spacing w:val="-8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within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time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configured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in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the Zscaler Client Connector Portal. The error message disappears when the user reconnects.</w:t>
            </w:r>
          </w:p>
        </w:tc>
        <w:tc>
          <w:tcPr>
            <w:tcW w:w="3960" w:type="dxa"/>
            <w:vAlign w:val="center"/>
          </w:tcPr>
          <w:p w14:paraId="588FFD40" w14:textId="77777777" w:rsidR="000C1023" w:rsidRPr="00687988" w:rsidRDefault="00D9043B" w:rsidP="0078308B">
            <w:pPr>
              <w:pStyle w:val="TableParagraph"/>
              <w:spacing w:before="80" w:after="80" w:line="276" w:lineRule="auto"/>
              <w:ind w:left="0" w:right="-2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pacing w:val="-2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and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then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resolve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captive</w:t>
            </w:r>
          </w:p>
          <w:p w14:paraId="0EFDE203" w14:textId="2C29169A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portal.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option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appears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next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Status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.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If you don't resolve the captive portal in time,</w:t>
            </w:r>
            <w:r w:rsidR="000C1023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try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again.</w:t>
            </w:r>
            <w:r w:rsidR="00D02462"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</w:tbl>
    <w:p w14:paraId="3CD6ED2A" w14:textId="6479708D" w:rsidR="007A39DE" w:rsidRPr="00B348D5" w:rsidRDefault="005B42A8" w:rsidP="00B348D5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5B42A8">
        <w:rPr>
          <w:rFonts w:eastAsia="Times New Roman" w:cs="Times New Roman"/>
          <w:color w:val="244061" w:themeColor="accent1" w:themeShade="80"/>
          <w:sz w:val="32"/>
          <w:szCs w:val="32"/>
        </w:rPr>
        <w:lastRenderedPageBreak/>
        <w:t xml:space="preserve">Zscaler Client Connector Cloud Authentication Error </w:t>
      </w:r>
      <w:r>
        <w:rPr>
          <w:rFonts w:eastAsia="Times New Roman" w:cs="Times New Roman"/>
          <w:color w:val="244061" w:themeColor="accent1" w:themeShade="80"/>
          <w:sz w:val="32"/>
          <w:szCs w:val="32"/>
        </w:rPr>
        <w:t>Code</w:t>
      </w:r>
      <w:r w:rsidR="007A39DE" w:rsidRPr="006F4BB0">
        <w:rPr>
          <w:rFonts w:eastAsia="Times New Roman" w:cs="Times New Roman"/>
          <w:color w:val="244061" w:themeColor="accent1" w:themeShade="80"/>
          <w:sz w:val="32"/>
          <w:szCs w:val="32"/>
        </w:rPr>
        <w:t>s</w:t>
      </w:r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2250"/>
        <w:gridCol w:w="3240"/>
        <w:gridCol w:w="95"/>
        <w:gridCol w:w="3685"/>
      </w:tblGrid>
      <w:tr w:rsidR="005316D2" w14:paraId="1F84DE8D" w14:textId="77777777" w:rsidTr="002C6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A3A4B82" w14:textId="65C4289C" w:rsidR="005316D2" w:rsidRPr="00505C5B" w:rsidRDefault="004B677B" w:rsidP="00E26936">
            <w:pPr>
              <w:pStyle w:val="BodyText"/>
              <w:spacing w:before="80" w:after="80" w:line="276" w:lineRule="auto"/>
              <w:ind w:left="-109" w:right="-104"/>
              <w:contextualSpacing/>
              <w:jc w:val="center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sz w:val="20"/>
              </w:rPr>
              <w:t>Error Code</w:t>
            </w:r>
          </w:p>
        </w:tc>
        <w:tc>
          <w:tcPr>
            <w:tcW w:w="2250" w:type="dxa"/>
            <w:vAlign w:val="center"/>
          </w:tcPr>
          <w:p w14:paraId="1C553FBF" w14:textId="6B6BC36B" w:rsidR="005316D2" w:rsidRPr="00505C5B" w:rsidRDefault="00F45E71" w:rsidP="00E26936">
            <w:pPr>
              <w:pStyle w:val="BodyText"/>
              <w:spacing w:before="80" w:after="8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sz w:val="20"/>
              </w:rPr>
              <w:t>Er</w:t>
            </w:r>
            <w:r w:rsidR="00B82931" w:rsidRPr="00505C5B">
              <w:rPr>
                <w:rFonts w:asciiTheme="majorHAnsi" w:hAnsiTheme="majorHAnsi" w:cs="Times New Roman"/>
                <w:sz w:val="20"/>
              </w:rPr>
              <w:t>ror Message</w:t>
            </w:r>
          </w:p>
        </w:tc>
        <w:tc>
          <w:tcPr>
            <w:tcW w:w="3335" w:type="dxa"/>
            <w:gridSpan w:val="2"/>
            <w:vAlign w:val="center"/>
          </w:tcPr>
          <w:p w14:paraId="20AEEF4D" w14:textId="77777777" w:rsidR="005316D2" w:rsidRPr="00505C5B" w:rsidRDefault="00324004" w:rsidP="00E26936">
            <w:pPr>
              <w:pStyle w:val="BodyText"/>
              <w:spacing w:before="80" w:after="8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bCs w:val="0"/>
                <w:sz w:val="20"/>
              </w:rPr>
            </w:pPr>
            <w:r w:rsidRPr="00505C5B">
              <w:rPr>
                <w:rFonts w:asciiTheme="majorHAnsi" w:hAnsiTheme="majorHAnsi" w:cs="Times New Roman"/>
                <w:sz w:val="20"/>
              </w:rPr>
              <w:t>Error Description</w:t>
            </w:r>
          </w:p>
          <w:p w14:paraId="0D7B53EA" w14:textId="3098AAF9" w:rsidR="00D57D23" w:rsidRPr="00505C5B" w:rsidRDefault="00D02552" w:rsidP="00E26936">
            <w:pPr>
              <w:pStyle w:val="BodyText"/>
              <w:spacing w:before="80" w:after="80" w:line="276" w:lineRule="auto"/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sz w:val="20"/>
              </w:rPr>
              <w:t>This error occurs</w:t>
            </w:r>
            <w:r w:rsidR="002F5A08" w:rsidRPr="00505C5B">
              <w:rPr>
                <w:rFonts w:asciiTheme="majorHAnsi" w:hAnsiTheme="majorHAnsi" w:cs="Times New Roman"/>
                <w:sz w:val="20"/>
              </w:rPr>
              <w:t xml:space="preserve"> when the</w:t>
            </w:r>
            <w:r w:rsidRPr="00505C5B">
              <w:rPr>
                <w:rFonts w:asciiTheme="majorHAnsi" w:hAnsiTheme="majorHAnsi" w:cs="Times New Roman"/>
                <w:sz w:val="20"/>
              </w:rPr>
              <w:t>:</w:t>
            </w:r>
          </w:p>
        </w:tc>
        <w:tc>
          <w:tcPr>
            <w:tcW w:w="3685" w:type="dxa"/>
            <w:vAlign w:val="center"/>
          </w:tcPr>
          <w:p w14:paraId="4F4EDD19" w14:textId="77777777" w:rsidR="005316D2" w:rsidRPr="00505C5B" w:rsidRDefault="005316D2" w:rsidP="00E26936">
            <w:pPr>
              <w:pStyle w:val="BodyText"/>
              <w:spacing w:before="80" w:after="80" w:line="276" w:lineRule="auto"/>
              <w:ind w:left="-107" w:right="-1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sz w:val="20"/>
              </w:rPr>
            </w:pPr>
            <w:r w:rsidRPr="00505C5B">
              <w:rPr>
                <w:rFonts w:asciiTheme="majorHAnsi" w:hAnsiTheme="majorHAnsi" w:cs="Times New Roman"/>
                <w:sz w:val="20"/>
              </w:rPr>
              <w:t>Title</w:t>
            </w:r>
          </w:p>
        </w:tc>
      </w:tr>
      <w:tr w:rsidR="00DD4239" w14:paraId="7BF0D8D6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6CEABEB" w14:textId="31EFCD00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1</w:t>
            </w:r>
          </w:p>
        </w:tc>
        <w:tc>
          <w:tcPr>
            <w:tcW w:w="2250" w:type="dxa"/>
            <w:vAlign w:val="center"/>
          </w:tcPr>
          <w:p w14:paraId="18B64092" w14:textId="77777777" w:rsidR="004C7623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Initialize</w:t>
            </w:r>
            <w:r w:rsidR="00B34C0E"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Authentication, </w:t>
            </w:r>
          </w:p>
          <w:p w14:paraId="475A923A" w14:textId="7221E0B4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PAC Download Failed.</w:t>
            </w:r>
          </w:p>
        </w:tc>
        <w:tc>
          <w:tcPr>
            <w:tcW w:w="3240" w:type="dxa"/>
            <w:vAlign w:val="center"/>
          </w:tcPr>
          <w:p w14:paraId="78A88E16" w14:textId="7FDC15F2" w:rsidR="00DD4239" w:rsidRPr="00505C5B" w:rsidRDefault="002F5A08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D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evice fails to download the PAC file, which stops </w:t>
            </w:r>
            <w:r w:rsidR="008C63BF">
              <w:rPr>
                <w:rFonts w:asciiTheme="majorHAnsi" w:hAnsiTheme="majorHAnsi" w:cs="Times New Roman"/>
                <w:color w:val="3F3F3F"/>
                <w:sz w:val="20"/>
              </w:rPr>
              <w:t xml:space="preserve">ZCC 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from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authenticating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user.</w:t>
            </w:r>
          </w:p>
        </w:tc>
        <w:tc>
          <w:tcPr>
            <w:tcW w:w="3780" w:type="dxa"/>
            <w:gridSpan w:val="2"/>
            <w:vAlign w:val="center"/>
          </w:tcPr>
          <w:p w14:paraId="755FEC15" w14:textId="4237E7C1" w:rsidR="00DD4239" w:rsidRPr="00505C5B" w:rsidRDefault="00DD4239" w:rsidP="00E26936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Check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network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>connectivity.</w:t>
            </w:r>
            <w:r w:rsidR="00852072"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It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is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likely</w:t>
            </w:r>
            <w:r w:rsidRPr="00505C5B">
              <w:rPr>
                <w:rFonts w:asciiTheme="majorHAnsi" w:hAnsiTheme="majorHAnsi" w:cs="Times New Roman"/>
                <w:color w:val="3F3F3F"/>
                <w:spacing w:val="-4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that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device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could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not connect to the cloud when downloading the PAC file.</w:t>
            </w:r>
          </w:p>
        </w:tc>
      </w:tr>
      <w:tr w:rsidR="00DD4239" w14:paraId="2E27268F" w14:textId="77777777" w:rsidTr="002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628A090" w14:textId="7A07D6D3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2</w:t>
            </w:r>
          </w:p>
        </w:tc>
        <w:tc>
          <w:tcPr>
            <w:tcW w:w="2250" w:type="dxa"/>
            <w:vAlign w:val="center"/>
          </w:tcPr>
          <w:p w14:paraId="4DB2D59B" w14:textId="77777777" w:rsidR="004C7623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Initialize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Authentication, </w:t>
            </w:r>
          </w:p>
          <w:p w14:paraId="61BB89A5" w14:textId="22D7D92A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Invalid Custom PAC File.</w:t>
            </w:r>
          </w:p>
        </w:tc>
        <w:tc>
          <w:tcPr>
            <w:tcW w:w="3240" w:type="dxa"/>
            <w:vAlign w:val="center"/>
          </w:tcPr>
          <w:p w14:paraId="729C5B2D" w14:textId="76E9A28F" w:rsidR="00DD4239" w:rsidRPr="00505C5B" w:rsidRDefault="002F5A08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D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evice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downloads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an invalid PAC file. For example, the format of the PAC file is incorrect.</w:t>
            </w:r>
          </w:p>
        </w:tc>
        <w:tc>
          <w:tcPr>
            <w:tcW w:w="3780" w:type="dxa"/>
            <w:gridSpan w:val="2"/>
            <w:vAlign w:val="center"/>
          </w:tcPr>
          <w:p w14:paraId="7362BE30" w14:textId="643DE460" w:rsidR="00DD4239" w:rsidRPr="00505C5B" w:rsidRDefault="00DD4239" w:rsidP="00505C5B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Check the syntax of the arguments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within</w:t>
            </w:r>
            <w:r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PAC</w:t>
            </w:r>
            <w:r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file.</w:t>
            </w:r>
            <w:r w:rsid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learn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more,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see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  <w:u w:val="single" w:color="009CDA"/>
              </w:rPr>
              <w:t>Best</w:t>
            </w:r>
            <w:r w:rsidRPr="00505C5B">
              <w:rPr>
                <w:rFonts w:asciiTheme="majorHAnsi" w:hAnsiTheme="majorHAnsi" w:cs="Times New Roman"/>
                <w:color w:val="009CDA"/>
                <w:spacing w:val="-8"/>
                <w:sz w:val="20"/>
                <w:szCs w:val="20"/>
                <w:u w:val="single" w:color="009CDA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  <w:u w:val="single" w:color="009CDA"/>
              </w:rPr>
              <w:t>Practices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  <w:u w:val="single" w:color="009CDA"/>
              </w:rPr>
              <w:t>for Writing PAC Files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.</w:t>
            </w:r>
          </w:p>
        </w:tc>
      </w:tr>
      <w:tr w:rsidR="00DD4239" w14:paraId="584837A9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4FF26A3" w14:textId="4BB3F4E0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3</w:t>
            </w:r>
          </w:p>
        </w:tc>
        <w:tc>
          <w:tcPr>
            <w:tcW w:w="2250" w:type="dxa"/>
            <w:vAlign w:val="center"/>
          </w:tcPr>
          <w:p w14:paraId="47B2EEC0" w14:textId="77777777" w:rsidR="004C7623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Initialize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Authentication, </w:t>
            </w:r>
          </w:p>
          <w:p w14:paraId="2EFEFDD0" w14:textId="60B981BC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VPN Detected.</w:t>
            </w:r>
          </w:p>
        </w:tc>
        <w:tc>
          <w:tcPr>
            <w:tcW w:w="3240" w:type="dxa"/>
            <w:vAlign w:val="center"/>
          </w:tcPr>
          <w:p w14:paraId="075BE171" w14:textId="361ED1CB" w:rsidR="00DD4239" w:rsidRPr="00505C5B" w:rsidRDefault="00D02552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f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="008C63BF"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 detects an active VPN on the device.</w:t>
            </w:r>
          </w:p>
        </w:tc>
        <w:tc>
          <w:tcPr>
            <w:tcW w:w="3780" w:type="dxa"/>
            <w:gridSpan w:val="2"/>
            <w:vAlign w:val="center"/>
          </w:tcPr>
          <w:p w14:paraId="6AE46D76" w14:textId="7704FE10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Check</w:t>
            </w:r>
            <w:r w:rsidRPr="00505C5B">
              <w:rPr>
                <w:rFonts w:asciiTheme="majorHAnsi" w:hAnsiTheme="majorHAnsi" w:cs="Times New Roman"/>
                <w:color w:val="3F3F3F"/>
                <w:spacing w:val="-1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forwarding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profile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configuration.</w:t>
            </w:r>
          </w:p>
        </w:tc>
      </w:tr>
      <w:tr w:rsidR="00DD4239" w14:paraId="57FE2595" w14:textId="77777777" w:rsidTr="002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E522D49" w14:textId="1593B396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4</w:t>
            </w:r>
          </w:p>
        </w:tc>
        <w:tc>
          <w:tcPr>
            <w:tcW w:w="2250" w:type="dxa"/>
            <w:vAlign w:val="center"/>
          </w:tcPr>
          <w:p w14:paraId="658C2888" w14:textId="5E5D3A10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Initialize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Authentication, Authentication Disabled.</w:t>
            </w:r>
          </w:p>
        </w:tc>
        <w:tc>
          <w:tcPr>
            <w:tcW w:w="3240" w:type="dxa"/>
            <w:vAlign w:val="center"/>
          </w:tcPr>
          <w:p w14:paraId="4CFBD6F3" w14:textId="2E08851B" w:rsidR="00DD4239" w:rsidRPr="00505C5B" w:rsidRDefault="00D02552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If 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7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your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organization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4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has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not configured an authentication source.</w:t>
            </w:r>
          </w:p>
        </w:tc>
        <w:tc>
          <w:tcPr>
            <w:tcW w:w="3780" w:type="dxa"/>
            <w:gridSpan w:val="2"/>
            <w:vAlign w:val="center"/>
          </w:tcPr>
          <w:p w14:paraId="7472178B" w14:textId="64DA5C28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Check</w:t>
            </w:r>
            <w:r w:rsidRPr="00505C5B">
              <w:rPr>
                <w:rFonts w:asciiTheme="majorHAnsi" w:hAnsiTheme="majorHAnsi" w:cs="Times New Roman"/>
                <w:color w:val="3F3F3F"/>
                <w:spacing w:val="-1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Authentication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Profile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configuration.</w:t>
            </w:r>
          </w:p>
        </w:tc>
      </w:tr>
      <w:tr w:rsidR="00DD4239" w14:paraId="5518B205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5B97B84" w14:textId="280E523C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5</w:t>
            </w:r>
          </w:p>
        </w:tc>
        <w:tc>
          <w:tcPr>
            <w:tcW w:w="2250" w:type="dxa"/>
            <w:vAlign w:val="center"/>
          </w:tcPr>
          <w:p w14:paraId="4BF4A928" w14:textId="48758A42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Identify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Authentication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Service.</w:t>
            </w:r>
          </w:p>
        </w:tc>
        <w:tc>
          <w:tcPr>
            <w:tcW w:w="3240" w:type="dxa"/>
            <w:vAlign w:val="center"/>
          </w:tcPr>
          <w:p w14:paraId="30404FA8" w14:textId="36B26709" w:rsidR="00AA6823" w:rsidRPr="00505C5B" w:rsidRDefault="008C63BF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 cannot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determine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configured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authentication type. </w:t>
            </w:r>
          </w:p>
          <w:p w14:paraId="040A502E" w14:textId="56BD1E4D" w:rsidR="00DD4239" w:rsidRPr="00505C5B" w:rsidRDefault="00DD4239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For example, differentiating between a Hosted Database user or an Active Directory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user.</w:t>
            </w:r>
          </w:p>
        </w:tc>
        <w:tc>
          <w:tcPr>
            <w:tcW w:w="3780" w:type="dxa"/>
            <w:gridSpan w:val="2"/>
            <w:vAlign w:val="center"/>
          </w:tcPr>
          <w:p w14:paraId="1AB2B6BA" w14:textId="7451BEF7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Check</w:t>
            </w:r>
            <w:r w:rsidRPr="00505C5B">
              <w:rPr>
                <w:rFonts w:asciiTheme="majorHAnsi" w:hAnsiTheme="majorHAnsi" w:cs="Times New Roman"/>
                <w:color w:val="3F3F3F"/>
                <w:spacing w:val="-1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Authentication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Profile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configuration.</w:t>
            </w:r>
          </w:p>
        </w:tc>
      </w:tr>
      <w:tr w:rsidR="00DD4239" w14:paraId="26639D4B" w14:textId="77777777" w:rsidTr="002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CC61F83" w14:textId="7F17FC84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6</w:t>
            </w:r>
          </w:p>
        </w:tc>
        <w:tc>
          <w:tcPr>
            <w:tcW w:w="2250" w:type="dxa"/>
            <w:vAlign w:val="center"/>
          </w:tcPr>
          <w:p w14:paraId="2F72495A" w14:textId="563F5EA5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Authenticate,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Login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Failed.</w:t>
            </w:r>
          </w:p>
        </w:tc>
        <w:tc>
          <w:tcPr>
            <w:tcW w:w="3240" w:type="dxa"/>
            <w:vAlign w:val="center"/>
          </w:tcPr>
          <w:p w14:paraId="4E74CBE0" w14:textId="18C99C7B" w:rsidR="00DD4239" w:rsidRPr="00505C5B" w:rsidRDefault="00AA6823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W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hen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7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user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enters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 incorrect credentials.</w:t>
            </w:r>
          </w:p>
        </w:tc>
        <w:tc>
          <w:tcPr>
            <w:tcW w:w="3780" w:type="dxa"/>
            <w:gridSpan w:val="2"/>
            <w:vAlign w:val="center"/>
          </w:tcPr>
          <w:p w14:paraId="71BE2378" w14:textId="2F0BF0D8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Verify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if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user’s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credentials</w:t>
            </w:r>
            <w:r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are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correct.</w:t>
            </w:r>
          </w:p>
        </w:tc>
      </w:tr>
      <w:tr w:rsidR="00DD4239" w:rsidRPr="00DB32F9" w14:paraId="7DBBDD20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95DD3E6" w14:textId="782366A8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7</w:t>
            </w:r>
          </w:p>
        </w:tc>
        <w:tc>
          <w:tcPr>
            <w:tcW w:w="2250" w:type="dxa"/>
            <w:vAlign w:val="center"/>
          </w:tcPr>
          <w:p w14:paraId="1DB8D769" w14:textId="2A1AF194" w:rsidR="004C7623" w:rsidRPr="00505C5B" w:rsidRDefault="00DA0403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Error, </w:t>
            </w:r>
          </w:p>
          <w:p w14:paraId="0F96EC69" w14:textId="367E1358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Network Connection not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Available.</w:t>
            </w:r>
          </w:p>
        </w:tc>
        <w:tc>
          <w:tcPr>
            <w:tcW w:w="3240" w:type="dxa"/>
            <w:vAlign w:val="center"/>
          </w:tcPr>
          <w:p w14:paraId="2BF8210F" w14:textId="13BA01BA" w:rsidR="00DD4239" w:rsidRPr="00505C5B" w:rsidRDefault="00AA6823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W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hen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A0403"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 cannot find an active network on the device.</w:t>
            </w:r>
          </w:p>
        </w:tc>
        <w:tc>
          <w:tcPr>
            <w:tcW w:w="3780" w:type="dxa"/>
            <w:gridSpan w:val="2"/>
            <w:vAlign w:val="center"/>
          </w:tcPr>
          <w:p w14:paraId="6918F6AB" w14:textId="6977AEDA" w:rsidR="00DD4239" w:rsidRPr="00505C5B" w:rsidRDefault="00DD4239" w:rsidP="00E26936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Search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for</w:t>
            </w:r>
            <w:r w:rsidRPr="00505C5B">
              <w:rPr>
                <w:rFonts w:asciiTheme="majorHAnsi" w:hAnsiTheme="majorHAnsi" w:cs="Times New Roman"/>
                <w:color w:val="3F3F3F"/>
                <w:spacing w:val="-3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an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active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>network.</w:t>
            </w:r>
            <w:r w:rsidR="00852072"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If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device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is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connected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a network, try connecting to another network.</w:t>
            </w:r>
          </w:p>
        </w:tc>
      </w:tr>
      <w:tr w:rsidR="00DD4239" w:rsidRPr="00DB32F9" w14:paraId="7CEBE491" w14:textId="77777777" w:rsidTr="002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B1F211E" w14:textId="545F0662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8</w:t>
            </w:r>
          </w:p>
        </w:tc>
        <w:tc>
          <w:tcPr>
            <w:tcW w:w="2250" w:type="dxa"/>
            <w:vAlign w:val="center"/>
          </w:tcPr>
          <w:p w14:paraId="64053977" w14:textId="77777777" w:rsidR="004C7623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Zscaler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Client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Connector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Error, </w:t>
            </w:r>
          </w:p>
          <w:p w14:paraId="6446458D" w14:textId="572C92B6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Network Connection Failed.</w:t>
            </w:r>
          </w:p>
        </w:tc>
        <w:tc>
          <w:tcPr>
            <w:tcW w:w="3240" w:type="dxa"/>
            <w:vAlign w:val="center"/>
          </w:tcPr>
          <w:p w14:paraId="76E72143" w14:textId="303A4897" w:rsidR="00DD4239" w:rsidRPr="00505C5B" w:rsidRDefault="00AA6823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When </w:t>
            </w:r>
            <w:r w:rsidR="00DA0403"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 is unable to connect to the cloud.</w:t>
            </w:r>
          </w:p>
        </w:tc>
        <w:tc>
          <w:tcPr>
            <w:tcW w:w="3780" w:type="dxa"/>
            <w:gridSpan w:val="2"/>
            <w:vAlign w:val="center"/>
          </w:tcPr>
          <w:p w14:paraId="02BA22B1" w14:textId="27CBBB34" w:rsidR="00DD4239" w:rsidRPr="00505C5B" w:rsidRDefault="00DD4239" w:rsidP="00E26936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Check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network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>connectivity.</w:t>
            </w:r>
            <w:r w:rsidR="008519A0"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 xml:space="preserve">Go to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  <w:u w:val="single" w:color="009CDA"/>
              </w:rPr>
              <w:t>ip.zscaler.com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to check if you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  <w:szCs w:val="20"/>
              </w:rPr>
              <w:t xml:space="preserve"> </w:t>
            </w:r>
            <w:r w:rsidR="00C47539"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are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connected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 xml:space="preserve">Zscaler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>service.</w:t>
            </w:r>
          </w:p>
          <w:p w14:paraId="1BF40EE3" w14:textId="39D1A323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Go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proofErr w:type="spellStart"/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ips</w:t>
            </w:r>
            <w:proofErr w:type="spellEnd"/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.</w:t>
            </w:r>
            <w:r w:rsidRPr="00505C5B">
              <w:rPr>
                <w:rFonts w:asciiTheme="majorHAnsi" w:hAnsiTheme="majorHAnsi" w:cs="Times New Roman"/>
                <w:color w:val="FD4239"/>
                <w:sz w:val="20"/>
              </w:rPr>
              <w:t>&lt;your</w:t>
            </w:r>
            <w:r w:rsidRPr="00505C5B">
              <w:rPr>
                <w:rFonts w:asciiTheme="majorHAnsi" w:hAnsiTheme="majorHAnsi" w:cs="Times New Roman"/>
                <w:color w:val="FD4239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FD4239"/>
                <w:sz w:val="20"/>
              </w:rPr>
              <w:t>Zscaler</w:t>
            </w:r>
            <w:r w:rsidRPr="00505C5B">
              <w:rPr>
                <w:rFonts w:asciiTheme="majorHAnsi" w:hAnsiTheme="majorHAnsi" w:cs="Times New Roman"/>
                <w:color w:val="FD4239"/>
                <w:spacing w:val="-9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FD4239"/>
                <w:sz w:val="20"/>
              </w:rPr>
              <w:t>cloud&gt;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.net and verify that the device can connect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listed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IP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addresses. To learn how to find your cloud name, see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What is my cloud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pacing w:val="-2"/>
                <w:sz w:val="20"/>
                <w:u w:val="single" w:color="009CDA"/>
              </w:rPr>
              <w:t>name?</w:t>
            </w:r>
          </w:p>
        </w:tc>
      </w:tr>
      <w:tr w:rsidR="00DD4239" w:rsidRPr="00DB32F9" w14:paraId="44123306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0AC812C" w14:textId="3A6C5075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9</w:t>
            </w:r>
          </w:p>
        </w:tc>
        <w:tc>
          <w:tcPr>
            <w:tcW w:w="2250" w:type="dxa"/>
            <w:vAlign w:val="center"/>
          </w:tcPr>
          <w:p w14:paraId="74E41713" w14:textId="0C7CC3A0" w:rsidR="00DD4239" w:rsidRPr="00505C5B" w:rsidRDefault="00DA0403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Internal Error, Please Contact 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Administrator.</w:t>
            </w:r>
          </w:p>
        </w:tc>
        <w:tc>
          <w:tcPr>
            <w:tcW w:w="3240" w:type="dxa"/>
            <w:vAlign w:val="center"/>
          </w:tcPr>
          <w:p w14:paraId="6D56268B" w14:textId="7B4C4859" w:rsidR="00DD4239" w:rsidRPr="00505C5B" w:rsidRDefault="00DD4239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This</w:t>
            </w:r>
            <w:r w:rsidRPr="00505C5B">
              <w:rPr>
                <w:rFonts w:asciiTheme="majorHAnsi" w:hAnsiTheme="majorHAnsi" w:cs="Times New Roman"/>
                <w:color w:val="3F3F3F"/>
                <w:spacing w:val="-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is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</w:t>
            </w:r>
            <w:r w:rsidRPr="00505C5B">
              <w:rPr>
                <w:rFonts w:asciiTheme="majorHAnsi" w:hAnsiTheme="majorHAnsi" w:cs="Times New Roman"/>
                <w:color w:val="3F3F3F"/>
                <w:spacing w:val="-4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generic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 xml:space="preserve"> error.</w:t>
            </w:r>
          </w:p>
        </w:tc>
        <w:tc>
          <w:tcPr>
            <w:tcW w:w="3780" w:type="dxa"/>
            <w:gridSpan w:val="2"/>
            <w:vAlign w:val="center"/>
          </w:tcPr>
          <w:p w14:paraId="1D11846E" w14:textId="3880783E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Export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logs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and</w:t>
            </w:r>
            <w:r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contact Zscaler Support.</w:t>
            </w:r>
          </w:p>
        </w:tc>
      </w:tr>
      <w:tr w:rsidR="00DD4239" w:rsidRPr="00DB32F9" w14:paraId="0D63604F" w14:textId="77777777" w:rsidTr="002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93C3677" w14:textId="3391AA61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>10</w:t>
            </w:r>
          </w:p>
        </w:tc>
        <w:tc>
          <w:tcPr>
            <w:tcW w:w="2250" w:type="dxa"/>
            <w:vAlign w:val="center"/>
          </w:tcPr>
          <w:p w14:paraId="66021911" w14:textId="2A4C9403" w:rsidR="00DD4239" w:rsidRPr="00505C5B" w:rsidRDefault="00DA0403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Internal Error, Please Contact 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Administrator.</w:t>
            </w:r>
          </w:p>
        </w:tc>
        <w:tc>
          <w:tcPr>
            <w:tcW w:w="3240" w:type="dxa"/>
            <w:vAlign w:val="center"/>
          </w:tcPr>
          <w:p w14:paraId="798896F6" w14:textId="63B1D522" w:rsidR="00DD4239" w:rsidRPr="00505C5B" w:rsidRDefault="00DD4239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This</w:t>
            </w:r>
            <w:r w:rsidRPr="00505C5B">
              <w:rPr>
                <w:rFonts w:asciiTheme="majorHAnsi" w:hAnsiTheme="majorHAnsi" w:cs="Times New Roman"/>
                <w:color w:val="3F3F3F"/>
                <w:spacing w:val="-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is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</w:t>
            </w:r>
            <w:r w:rsidRPr="00505C5B">
              <w:rPr>
                <w:rFonts w:asciiTheme="majorHAnsi" w:hAnsiTheme="majorHAnsi" w:cs="Times New Roman"/>
                <w:color w:val="3F3F3F"/>
                <w:spacing w:val="-4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generic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 xml:space="preserve"> error.</w:t>
            </w:r>
          </w:p>
        </w:tc>
        <w:tc>
          <w:tcPr>
            <w:tcW w:w="3780" w:type="dxa"/>
            <w:gridSpan w:val="2"/>
            <w:vAlign w:val="center"/>
          </w:tcPr>
          <w:p w14:paraId="081449E4" w14:textId="384A60D4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Export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logs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and</w:t>
            </w:r>
            <w:r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contact Zscaler Support.</w:t>
            </w:r>
          </w:p>
        </w:tc>
      </w:tr>
      <w:tr w:rsidR="00DD4239" w:rsidRPr="00DB32F9" w14:paraId="3C55B7F5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8727E2E" w14:textId="187178F0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>11</w:t>
            </w:r>
          </w:p>
        </w:tc>
        <w:tc>
          <w:tcPr>
            <w:tcW w:w="2250" w:type="dxa"/>
            <w:vAlign w:val="center"/>
          </w:tcPr>
          <w:p w14:paraId="1B5F8F7E" w14:textId="54395372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 to Authenticate, Credentials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are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not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Valid.</w:t>
            </w:r>
          </w:p>
        </w:tc>
        <w:tc>
          <w:tcPr>
            <w:tcW w:w="3240" w:type="dxa"/>
            <w:vAlign w:val="center"/>
          </w:tcPr>
          <w:p w14:paraId="3C109403" w14:textId="660C790E" w:rsidR="00DD4239" w:rsidRPr="00505C5B" w:rsidRDefault="00AA6823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W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hen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7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user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enters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 incorrect credentials.</w:t>
            </w:r>
          </w:p>
        </w:tc>
        <w:tc>
          <w:tcPr>
            <w:tcW w:w="3780" w:type="dxa"/>
            <w:gridSpan w:val="2"/>
            <w:vAlign w:val="center"/>
          </w:tcPr>
          <w:p w14:paraId="630B1C9E" w14:textId="49740DDC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Verify</w:t>
            </w:r>
            <w:r w:rsidRPr="00505C5B">
              <w:rPr>
                <w:rFonts w:asciiTheme="majorHAnsi" w:hAnsiTheme="majorHAnsi" w:cs="Times New Roman"/>
                <w:color w:val="3F3F3F"/>
                <w:spacing w:val="-4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user’s</w:t>
            </w:r>
            <w:r w:rsidRPr="00505C5B">
              <w:rPr>
                <w:rFonts w:asciiTheme="majorHAnsi" w:hAnsiTheme="majorHAnsi" w:cs="Times New Roman"/>
                <w:color w:val="3F3F3F"/>
                <w:spacing w:val="-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credentials.</w:t>
            </w:r>
          </w:p>
        </w:tc>
      </w:tr>
    </w:tbl>
    <w:p w14:paraId="7F2E8199" w14:textId="241002DC" w:rsidR="00412006" w:rsidRPr="00015B01" w:rsidRDefault="00202473" w:rsidP="00015B01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202473">
        <w:rPr>
          <w:rFonts w:eastAsia="Times New Roman" w:cs="Times New Roman"/>
          <w:color w:val="244061" w:themeColor="accent1" w:themeShade="80"/>
          <w:sz w:val="32"/>
          <w:szCs w:val="32"/>
        </w:rPr>
        <w:lastRenderedPageBreak/>
        <w:t>Zscaler App Cloud Error Codes</w:t>
      </w:r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2250"/>
        <w:gridCol w:w="3240"/>
        <w:gridCol w:w="95"/>
        <w:gridCol w:w="3685"/>
      </w:tblGrid>
      <w:tr w:rsidR="004822F6" w14:paraId="7B6F7DE4" w14:textId="77777777" w:rsidTr="005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E0F6D12" w14:textId="77777777" w:rsidR="004822F6" w:rsidRPr="00F97AE4" w:rsidRDefault="004822F6" w:rsidP="005D4530">
            <w:pPr>
              <w:pStyle w:val="BodyText"/>
              <w:spacing w:before="80" w:after="80" w:line="276" w:lineRule="auto"/>
              <w:ind w:left="-109" w:right="-104"/>
              <w:contextualSpacing/>
              <w:jc w:val="center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 w:cs="Times New Roman"/>
                <w:sz w:val="20"/>
              </w:rPr>
              <w:t>Error Code</w:t>
            </w:r>
          </w:p>
        </w:tc>
        <w:tc>
          <w:tcPr>
            <w:tcW w:w="2250" w:type="dxa"/>
            <w:vAlign w:val="center"/>
          </w:tcPr>
          <w:p w14:paraId="10D84168" w14:textId="77777777" w:rsidR="004822F6" w:rsidRPr="00F97AE4" w:rsidRDefault="004822F6" w:rsidP="005D4530">
            <w:pPr>
              <w:pStyle w:val="BodyText"/>
              <w:spacing w:before="80" w:after="8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 w:cs="Times New Roman"/>
                <w:sz w:val="20"/>
              </w:rPr>
              <w:t>Error Message</w:t>
            </w:r>
          </w:p>
        </w:tc>
        <w:tc>
          <w:tcPr>
            <w:tcW w:w="3335" w:type="dxa"/>
            <w:gridSpan w:val="2"/>
            <w:vAlign w:val="center"/>
          </w:tcPr>
          <w:p w14:paraId="06603625" w14:textId="610568B4" w:rsidR="004822F6" w:rsidRPr="00F97AE4" w:rsidRDefault="004822F6" w:rsidP="002F2EB8">
            <w:pPr>
              <w:pStyle w:val="BodyText"/>
              <w:spacing w:before="80" w:after="8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 w:cs="Times New Roman"/>
                <w:sz w:val="20"/>
              </w:rPr>
              <w:t>Error Description</w:t>
            </w:r>
          </w:p>
        </w:tc>
        <w:tc>
          <w:tcPr>
            <w:tcW w:w="3685" w:type="dxa"/>
            <w:vAlign w:val="center"/>
          </w:tcPr>
          <w:p w14:paraId="3409EA55" w14:textId="77777777" w:rsidR="004822F6" w:rsidRPr="00F97AE4" w:rsidRDefault="004822F6" w:rsidP="005D4530">
            <w:pPr>
              <w:pStyle w:val="BodyText"/>
              <w:spacing w:before="80" w:after="80" w:line="276" w:lineRule="auto"/>
              <w:ind w:left="-107" w:right="-1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sz w:val="20"/>
              </w:rPr>
            </w:pPr>
            <w:r w:rsidRPr="00F97AE4">
              <w:rPr>
                <w:rFonts w:asciiTheme="majorHAnsi" w:hAnsiTheme="majorHAnsi" w:cs="Times New Roman"/>
                <w:sz w:val="20"/>
              </w:rPr>
              <w:t>Title</w:t>
            </w:r>
          </w:p>
        </w:tc>
      </w:tr>
      <w:tr w:rsidR="002A2DC4" w14:paraId="2FF47503" w14:textId="77777777" w:rsidTr="004C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F3D8AD0" w14:textId="715AB556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1</w:t>
            </w:r>
          </w:p>
        </w:tc>
        <w:tc>
          <w:tcPr>
            <w:tcW w:w="2250" w:type="dxa"/>
          </w:tcPr>
          <w:p w14:paraId="519ACEAD" w14:textId="440EFAB2" w:rsidR="002A2DC4" w:rsidRPr="00F97AE4" w:rsidRDefault="00F97AE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3AF7B6C3" w14:textId="4BA676E4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is</w:t>
            </w:r>
            <w:r w:rsidRPr="00F97AE4">
              <w:rPr>
                <w:rFonts w:asciiTheme="majorHAnsi" w:hAnsiTheme="majorHAnsi"/>
                <w:color w:val="3F3F3F"/>
                <w:spacing w:val="-5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</w:t>
            </w:r>
            <w:r w:rsidRPr="00F97AE4">
              <w:rPr>
                <w:rFonts w:asciiTheme="majorHAnsi" w:hAnsiTheme="majorHAnsi"/>
                <w:color w:val="3F3F3F"/>
                <w:spacing w:val="-4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generic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 xml:space="preserve"> error.</w:t>
            </w:r>
          </w:p>
        </w:tc>
        <w:tc>
          <w:tcPr>
            <w:tcW w:w="3780" w:type="dxa"/>
            <w:gridSpan w:val="2"/>
          </w:tcPr>
          <w:p w14:paraId="4C2B309B" w14:textId="4C2BE5E3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contact Zscaler Support.</w:t>
            </w:r>
          </w:p>
        </w:tc>
      </w:tr>
      <w:tr w:rsidR="002A2DC4" w14:paraId="2C684C0F" w14:textId="77777777" w:rsidTr="004C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039D19A" w14:textId="4B1F263B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2</w:t>
            </w:r>
          </w:p>
        </w:tc>
        <w:tc>
          <w:tcPr>
            <w:tcW w:w="2250" w:type="dxa"/>
          </w:tcPr>
          <w:p w14:paraId="664C3762" w14:textId="050A8D70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Zscaler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Internet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Security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Authentication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Error.</w:t>
            </w:r>
          </w:p>
        </w:tc>
        <w:tc>
          <w:tcPr>
            <w:tcW w:w="3240" w:type="dxa"/>
          </w:tcPr>
          <w:p w14:paraId="14F58B30" w14:textId="00E0B9AA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authentication</w:t>
            </w:r>
            <w:r w:rsidRPr="00F97AE4">
              <w:rPr>
                <w:rFonts w:asciiTheme="majorHAnsi" w:hAnsiTheme="majorHAnsi"/>
                <w:color w:val="3F3F3F"/>
                <w:spacing w:val="-9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occurs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when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the user’s cookie is expired or is no longer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valid.</w:t>
            </w:r>
          </w:p>
        </w:tc>
        <w:tc>
          <w:tcPr>
            <w:tcW w:w="3780" w:type="dxa"/>
            <w:gridSpan w:val="2"/>
          </w:tcPr>
          <w:p w14:paraId="483F562C" w14:textId="77777777" w:rsidR="002A2DC4" w:rsidRPr="00F97AE4" w:rsidRDefault="002A2DC4" w:rsidP="002A2DC4">
            <w:pPr>
              <w:pStyle w:val="TableParagraph"/>
              <w:spacing w:line="362" w:lineRule="auto"/>
              <w:ind w:righ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Have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user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reauthenticate to Zscaler Client Connector.</w:t>
            </w:r>
          </w:p>
          <w:p w14:paraId="40D99E4B" w14:textId="77777777" w:rsidR="002A2DC4" w:rsidRPr="00F97AE4" w:rsidRDefault="002A2DC4" w:rsidP="002A2DC4">
            <w:pPr>
              <w:pStyle w:val="TableParagraph"/>
              <w:spacing w:before="116" w:line="360" w:lineRule="auto"/>
              <w:ind w:righ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If</w:t>
            </w:r>
            <w:r w:rsidRPr="00F97AE4">
              <w:rPr>
                <w:rFonts w:asciiTheme="majorHAnsi" w:hAnsiTheme="majorHAnsi"/>
                <w:color w:val="3F3F3F"/>
                <w:spacing w:val="-9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issue</w:t>
            </w:r>
            <w:r w:rsidRPr="00F97AE4">
              <w:rPr>
                <w:rFonts w:asciiTheme="majorHAnsi" w:hAnsiTheme="majorHAnsi"/>
                <w:color w:val="3F3F3F"/>
                <w:spacing w:val="-9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persists,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export logs and contact</w:t>
            </w:r>
          </w:p>
          <w:p w14:paraId="577130C1" w14:textId="779A6D0C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Zscaler</w:t>
            </w:r>
            <w:r w:rsidRPr="00F97AE4">
              <w:rPr>
                <w:rFonts w:asciiTheme="majorHAnsi" w:hAnsiTheme="majorHAnsi"/>
                <w:color w:val="3F3F3F"/>
                <w:spacing w:val="-5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Support.</w:t>
            </w:r>
          </w:p>
        </w:tc>
      </w:tr>
      <w:tr w:rsidR="002A2DC4" w:rsidRPr="00DD4239" w14:paraId="73902E15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9B66DF0" w14:textId="7A566256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3</w:t>
            </w:r>
          </w:p>
        </w:tc>
        <w:tc>
          <w:tcPr>
            <w:tcW w:w="2250" w:type="dxa"/>
          </w:tcPr>
          <w:p w14:paraId="36A437E7" w14:textId="5F077C8B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Zscaler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Internet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Security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Enrollment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Version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Error.</w:t>
            </w:r>
          </w:p>
        </w:tc>
        <w:tc>
          <w:tcPr>
            <w:tcW w:w="3240" w:type="dxa"/>
          </w:tcPr>
          <w:p w14:paraId="550156BC" w14:textId="3D41D1B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 error occurs when the device runs a version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that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not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supported</w:t>
            </w:r>
            <w:r w:rsidRPr="00F97AE4">
              <w:rPr>
                <w:rFonts w:asciiTheme="majorHAnsi" w:hAnsiTheme="majorHAnsi"/>
                <w:color w:val="3F3F3F"/>
                <w:spacing w:val="-5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by</w:t>
            </w:r>
            <w:r w:rsidRPr="00F97AE4">
              <w:rPr>
                <w:rFonts w:asciiTheme="majorHAnsi" w:hAnsiTheme="majorHAnsi"/>
                <w:color w:val="3F3F3F"/>
                <w:spacing w:val="-4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cloud.</w:t>
            </w:r>
          </w:p>
        </w:tc>
        <w:tc>
          <w:tcPr>
            <w:tcW w:w="3780" w:type="dxa"/>
            <w:gridSpan w:val="2"/>
          </w:tcPr>
          <w:p w14:paraId="2F693E85" w14:textId="21171E91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Upgrade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to</w:t>
            </w:r>
            <w:r w:rsidRPr="00F97AE4">
              <w:rPr>
                <w:rFonts w:asciiTheme="majorHAnsi" w:hAnsiTheme="majorHAnsi"/>
                <w:color w:val="3F3F3F"/>
                <w:spacing w:val="-11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9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latest</w:t>
            </w:r>
            <w:r w:rsidRPr="00F97AE4">
              <w:rPr>
                <w:rFonts w:asciiTheme="majorHAnsi" w:hAnsiTheme="majorHAnsi"/>
                <w:color w:val="3F3F3F"/>
                <w:spacing w:val="-11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version of Zscaler Client Connector.</w:t>
            </w:r>
          </w:p>
        </w:tc>
      </w:tr>
      <w:tr w:rsidR="002A2DC4" w:rsidRPr="00DD4239" w14:paraId="0470DE61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D44DD8D" w14:textId="0EFC664A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4</w:t>
            </w:r>
          </w:p>
        </w:tc>
        <w:tc>
          <w:tcPr>
            <w:tcW w:w="2250" w:type="dxa"/>
          </w:tcPr>
          <w:p w14:paraId="55F4693A" w14:textId="03ECCE8C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Zscaler</w:t>
            </w:r>
            <w:r w:rsidRPr="00F97AE4">
              <w:rPr>
                <w:rFonts w:asciiTheme="majorHAnsi" w:hAnsiTheme="majorHAnsi"/>
                <w:color w:val="3F3F3F"/>
                <w:spacing w:val="-11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Internet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Security</w:t>
            </w:r>
            <w:r w:rsidRPr="00F97AE4">
              <w:rPr>
                <w:rFonts w:asciiTheme="majorHAnsi" w:hAnsiTheme="majorHAnsi"/>
                <w:color w:val="3F3F3F"/>
                <w:spacing w:val="-11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Enrollment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System Bad Timestamp Error, please check the system time and ensure that its accurate.</w:t>
            </w:r>
          </w:p>
        </w:tc>
        <w:tc>
          <w:tcPr>
            <w:tcW w:w="3240" w:type="dxa"/>
          </w:tcPr>
          <w:p w14:paraId="1C75AB6B" w14:textId="2EBC8409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4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occurs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when</w:t>
            </w:r>
            <w:r w:rsidRPr="00F97AE4">
              <w:rPr>
                <w:rFonts w:asciiTheme="majorHAnsi" w:hAnsiTheme="majorHAnsi"/>
                <w:color w:val="3F3F3F"/>
                <w:spacing w:val="-5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there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is</w:t>
            </w:r>
            <w:r w:rsidRPr="00F97AE4">
              <w:rPr>
                <w:rFonts w:asciiTheme="majorHAnsi" w:hAnsiTheme="majorHAnsi"/>
                <w:color w:val="3F3F3F"/>
                <w:spacing w:val="-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time mismatch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between</w:t>
            </w:r>
            <w:r w:rsidRPr="00F97AE4">
              <w:rPr>
                <w:rFonts w:asciiTheme="majorHAnsi" w:hAnsiTheme="majorHAnsi"/>
                <w:color w:val="3F3F3F"/>
                <w:spacing w:val="-9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device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the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server.</w:t>
            </w:r>
          </w:p>
        </w:tc>
        <w:tc>
          <w:tcPr>
            <w:tcW w:w="3780" w:type="dxa"/>
            <w:gridSpan w:val="2"/>
          </w:tcPr>
          <w:p w14:paraId="693DD713" w14:textId="1122296F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Check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system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time</w:t>
            </w:r>
            <w:r w:rsidRPr="00F97AE4">
              <w:rPr>
                <w:rFonts w:asciiTheme="majorHAnsi" w:hAnsiTheme="majorHAnsi"/>
                <w:color w:val="3F3F3F"/>
                <w:spacing w:val="-11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and ensure that it is accurate.</w:t>
            </w:r>
          </w:p>
        </w:tc>
      </w:tr>
      <w:tr w:rsidR="002A2DC4" w:rsidRPr="00DD4239" w14:paraId="610592D7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C7BAAE8" w14:textId="669C4AD5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5</w:t>
            </w:r>
          </w:p>
        </w:tc>
        <w:tc>
          <w:tcPr>
            <w:tcW w:w="2250" w:type="dxa"/>
          </w:tcPr>
          <w:p w14:paraId="7F584212" w14:textId="29978C96" w:rsidR="002A2DC4" w:rsidRPr="00F97AE4" w:rsidRDefault="00305D5E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77EBAACA" w14:textId="4CB7956F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occurs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when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device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does not send its version to the cloud.</w:t>
            </w:r>
          </w:p>
        </w:tc>
        <w:tc>
          <w:tcPr>
            <w:tcW w:w="3780" w:type="dxa"/>
            <w:gridSpan w:val="2"/>
          </w:tcPr>
          <w:p w14:paraId="27040A22" w14:textId="39EC94FF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contact Zscaler Support.</w:t>
            </w:r>
          </w:p>
        </w:tc>
      </w:tr>
      <w:tr w:rsidR="002A2DC4" w:rsidRPr="00DD4239" w14:paraId="5B776E0D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DDF2FCD" w14:textId="441CD40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6</w:t>
            </w:r>
          </w:p>
        </w:tc>
        <w:tc>
          <w:tcPr>
            <w:tcW w:w="2250" w:type="dxa"/>
          </w:tcPr>
          <w:p w14:paraId="6639A250" w14:textId="0F13193A" w:rsidR="002A2DC4" w:rsidRPr="00F97AE4" w:rsidRDefault="00305D5E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4C14C4E8" w14:textId="6CB4F751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occurs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when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device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does not send a timestamp to the server.</w:t>
            </w:r>
          </w:p>
        </w:tc>
        <w:tc>
          <w:tcPr>
            <w:tcW w:w="3780" w:type="dxa"/>
            <w:gridSpan w:val="2"/>
          </w:tcPr>
          <w:p w14:paraId="53D2DD0F" w14:textId="7580D0C3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contact Zscaler Support.</w:t>
            </w:r>
          </w:p>
        </w:tc>
      </w:tr>
      <w:tr w:rsidR="002A2DC4" w:rsidRPr="00DD4239" w14:paraId="361353D3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FC5CE41" w14:textId="69D5D03C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7</w:t>
            </w:r>
          </w:p>
        </w:tc>
        <w:tc>
          <w:tcPr>
            <w:tcW w:w="2250" w:type="dxa"/>
          </w:tcPr>
          <w:p w14:paraId="32864BD0" w14:textId="498082C1" w:rsidR="002A2DC4" w:rsidRPr="00F97AE4" w:rsidRDefault="00B80613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651726E1" w14:textId="54BC1AE2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triggered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by</w:t>
            </w:r>
            <w:r w:rsidRPr="00F97AE4">
              <w:rPr>
                <w:rFonts w:asciiTheme="majorHAnsi" w:hAnsiTheme="majorHAnsi"/>
                <w:color w:val="3F3F3F"/>
                <w:spacing w:val="-4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cloud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servers.</w:t>
            </w:r>
          </w:p>
        </w:tc>
        <w:tc>
          <w:tcPr>
            <w:tcW w:w="3780" w:type="dxa"/>
            <w:gridSpan w:val="2"/>
          </w:tcPr>
          <w:p w14:paraId="443B680B" w14:textId="4F603E2C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contact Zscaler Support.</w:t>
            </w:r>
          </w:p>
        </w:tc>
      </w:tr>
      <w:tr w:rsidR="002A2DC4" w:rsidRPr="00DD4239" w14:paraId="7F546F26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8399B9" w14:textId="3A3DF14E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8</w:t>
            </w:r>
          </w:p>
        </w:tc>
        <w:tc>
          <w:tcPr>
            <w:tcW w:w="2250" w:type="dxa"/>
          </w:tcPr>
          <w:p w14:paraId="39AD2067" w14:textId="4E430720" w:rsidR="002A2DC4" w:rsidRPr="00F97AE4" w:rsidRDefault="00B80613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41C0F339" w14:textId="5BF1EC0E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occurs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when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device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does not send a cookie to the server.</w:t>
            </w:r>
          </w:p>
        </w:tc>
        <w:tc>
          <w:tcPr>
            <w:tcW w:w="3780" w:type="dxa"/>
            <w:gridSpan w:val="2"/>
          </w:tcPr>
          <w:p w14:paraId="223FA973" w14:textId="6AF9A93A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contact Zscaler Support.</w:t>
            </w:r>
          </w:p>
        </w:tc>
      </w:tr>
      <w:tr w:rsidR="002A2DC4" w:rsidRPr="00DD4239" w14:paraId="0E463691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7976842" w14:textId="06DE159A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9</w:t>
            </w:r>
          </w:p>
        </w:tc>
        <w:tc>
          <w:tcPr>
            <w:tcW w:w="2250" w:type="dxa"/>
          </w:tcPr>
          <w:p w14:paraId="468787FD" w14:textId="6821061B" w:rsidR="002A2DC4" w:rsidRPr="00F97AE4" w:rsidRDefault="00B80613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5878D0D9" w14:textId="4C6BBE8F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triggered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by</w:t>
            </w:r>
            <w:r w:rsidRPr="00F97AE4">
              <w:rPr>
                <w:rFonts w:asciiTheme="majorHAnsi" w:hAnsiTheme="majorHAnsi"/>
                <w:color w:val="3F3F3F"/>
                <w:spacing w:val="-4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cloud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servers.</w:t>
            </w:r>
          </w:p>
        </w:tc>
        <w:tc>
          <w:tcPr>
            <w:tcW w:w="3780" w:type="dxa"/>
            <w:gridSpan w:val="2"/>
          </w:tcPr>
          <w:p w14:paraId="2DF0E9CD" w14:textId="5C7A5CEC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contact Zscaler Support.</w:t>
            </w:r>
          </w:p>
        </w:tc>
      </w:tr>
      <w:tr w:rsidR="002A2DC4" w:rsidRPr="00DD4239" w14:paraId="395D4D01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6A80B0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67BBE7C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EB7AE23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57A03D52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29B5A27B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7A40A5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A0EA759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F36DE0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66F03F34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7CCD3EB9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827147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E47D8A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54FD2A4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5250B219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3D2A3722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EC30A5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8132A71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2501E99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76B29C7C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70F814E2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791F76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5CC30E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157C367B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5942C122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55B2E88D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84612A4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346173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2F45EC9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13E51067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53F2ADBC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B905EB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7C8E3EC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780AA617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B92A5E2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67721234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FFFEEF3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87E981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6B9DDD48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223F0A12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4CDBDC0F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31418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62AC0D25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7D811F4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5D98E02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4211EC4B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960584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7B5E592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6D8F93A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382016A8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6F2A8237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4A2DB1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6BC56D4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725BC972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64C10BA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7343D099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CD25F3B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D9C3FF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E4E9EEE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1933CCC8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7BA10D1C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BA6636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0940874B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B92FB0D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20B5DB0C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7432905D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C80DC63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2693AD7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A736111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75F75B0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19ACD5EF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2D93F2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7359000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86206B9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23A8B177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1E87824B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697F20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E2D36A8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796C0BF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3D6D2093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2F73CC18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F9E376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03BF970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681194A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5808B7C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3584055A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869897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3CB5E6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BF1ED9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B346E9B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5250882C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4CE2DC1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14BE19B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5BED115D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30C00A1B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09274608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684DC11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61FB8171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8A1C344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0CCBACE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576AAEB5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2B6688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6AD5427C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12646C69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319FB83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631514B8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BD2D59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1E816FC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66A9BA7F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1864837D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2A86DBA2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C8CD88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481A975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D4EB92F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1023051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0A580529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2A4AA0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21A74C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5BFFBC28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7CE222A5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09212D20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DCABB0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1576D4A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AC949D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6721720C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38B84A1B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8CCD44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4F895B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F9452DE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83BC9C4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2C478D20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FFC8D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FC8FAE8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1C4E7A7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9BCD517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5DEC2856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FFDE03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98E69E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478296CB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77DFC096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2688AA75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7D4502C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7147529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6DF832F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67B85B0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7981BE4A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4000399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6F96EE2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C3B4BC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59D5C8B5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505F442D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E045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74AA116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B6B011A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13160F8D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7EA954E5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1C755C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07328E8F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993C0B7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7455123B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39ADC676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12AD1F3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22C51B64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7EB88312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7894F24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1217E9D5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AA3610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8CF14C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4B5DD79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6A246A89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71CFEDA9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723E9C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BD8C348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55C88E7A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A0EB8B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53C29554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0DD4F4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5380DD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62770AC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BE4634F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68E1B96D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AE7AA3B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47A76CB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792C302B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2F40ED7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0DA0639C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6937F5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388DFEE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4503978F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35DA2A95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35C49E09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D1A041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A1C4EA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B0179FD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2B1B048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3CE1418B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2EF9DF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D8C707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1FC252C1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7CED7653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3007A240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89C40D9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0D70860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0D248B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E3C07E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</w:tbl>
    <w:p w14:paraId="5F36CA53" w14:textId="77777777" w:rsidR="007F63CE" w:rsidRDefault="007F63CE" w:rsidP="00015B01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</w:p>
    <w:p w14:paraId="236F9222" w14:textId="77777777" w:rsidR="007F63CE" w:rsidRDefault="007F63CE">
      <w:pPr>
        <w:spacing w:before="0" w:after="200" w:line="276" w:lineRule="auto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br w:type="page"/>
      </w:r>
    </w:p>
    <w:p w14:paraId="0FAE1692" w14:textId="53FCC71D" w:rsidR="00412006" w:rsidRPr="00015B01" w:rsidRDefault="002A4107" w:rsidP="00015B01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2A4107">
        <w:rPr>
          <w:rFonts w:eastAsia="Times New Roman" w:cs="Times New Roman"/>
          <w:color w:val="244061" w:themeColor="accent1" w:themeShade="80"/>
          <w:sz w:val="32"/>
          <w:szCs w:val="32"/>
        </w:rPr>
        <w:lastRenderedPageBreak/>
        <w:t>Zscaler App Portal Error Codes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3775"/>
        <w:gridCol w:w="2160"/>
        <w:gridCol w:w="900"/>
        <w:gridCol w:w="3420"/>
      </w:tblGrid>
      <w:tr w:rsidR="0073329F" w14:paraId="45273C40" w14:textId="77777777" w:rsidTr="005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6E274098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lightGray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60" w:type="dxa"/>
            <w:vAlign w:val="center"/>
          </w:tcPr>
          <w:p w14:paraId="72E5EDB8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320" w:type="dxa"/>
            <w:gridSpan w:val="2"/>
            <w:vAlign w:val="center"/>
          </w:tcPr>
          <w:p w14:paraId="79DD9843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73329F" w14:paraId="568D3462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0D3F2B1C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4B658C11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11BB392D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3329F" w14:paraId="4FC842C0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021F86EC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0E87ADC1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06218A6E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3329F" w14:paraId="2E7DF6D0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50B5A0B5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2E31B3D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3D98EB0C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3329F" w14:paraId="588C8B7C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31726008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0BDADDEA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668006AA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3329F" w14:paraId="35BDB851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22D00B2F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249DC93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069FA65B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3329F" w14:paraId="50D8DAF6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4A54CB4D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32081494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7B0A2FCE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649E0360" w14:textId="77777777" w:rsidR="00F65D63" w:rsidRPr="00015B01" w:rsidRDefault="00F65D63" w:rsidP="00F65D63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6F4BB0">
        <w:rPr>
          <w:rFonts w:eastAsia="Times New Roman" w:cs="Times New Roman"/>
          <w:color w:val="244061" w:themeColor="accent1" w:themeShade="80"/>
          <w:sz w:val="32"/>
          <w:szCs w:val="32"/>
        </w:rPr>
        <w:t>Zscaler Error Messages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3775"/>
        <w:gridCol w:w="2160"/>
        <w:gridCol w:w="900"/>
        <w:gridCol w:w="3420"/>
      </w:tblGrid>
      <w:tr w:rsidR="00F65D63" w14:paraId="1E6EE0D0" w14:textId="77777777" w:rsidTr="005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CF47536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lightGray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60" w:type="dxa"/>
            <w:vAlign w:val="center"/>
          </w:tcPr>
          <w:p w14:paraId="69414B57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320" w:type="dxa"/>
            <w:gridSpan w:val="2"/>
            <w:vAlign w:val="center"/>
          </w:tcPr>
          <w:p w14:paraId="08F447B0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F65D63" w14:paraId="5AAF750B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EB3560B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0F8AC9A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3F026A29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51E4CE9E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82A1225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106E58B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20A0BFA5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37C95233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51D76DA5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0964282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2F8260D3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20499492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4163364F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16274EFE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7D0E1506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70F4A4D9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41D57596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350CDF73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49E4FE17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2ECC8C29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746519A2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5953EFB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299E0903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7829D316" w14:textId="77777777" w:rsidR="00F65D63" w:rsidRPr="00015B01" w:rsidRDefault="00F65D63" w:rsidP="00F65D63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6F4BB0">
        <w:rPr>
          <w:rFonts w:eastAsia="Times New Roman" w:cs="Times New Roman"/>
          <w:color w:val="244061" w:themeColor="accent1" w:themeShade="80"/>
          <w:sz w:val="32"/>
          <w:szCs w:val="32"/>
        </w:rPr>
        <w:t>Zscaler Error Messages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3775"/>
        <w:gridCol w:w="2160"/>
        <w:gridCol w:w="900"/>
        <w:gridCol w:w="3420"/>
      </w:tblGrid>
      <w:tr w:rsidR="00F65D63" w14:paraId="42EE966A" w14:textId="77777777" w:rsidTr="005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7793FD28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lightGray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60" w:type="dxa"/>
            <w:vAlign w:val="center"/>
          </w:tcPr>
          <w:p w14:paraId="0363E5A4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320" w:type="dxa"/>
            <w:gridSpan w:val="2"/>
            <w:vAlign w:val="center"/>
          </w:tcPr>
          <w:p w14:paraId="2A6D6CAB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F65D63" w14:paraId="33AAA830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560D467C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655E50D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3841140A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6B72DB3F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35030A23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0A8AC3E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71E4A3F5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580A4CE8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3051F9CC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3E8CEF7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2558BAFD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33214B0F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E3547AF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7D0BD186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4971F06C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671474C4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F49408A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83DA98D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509E61A2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19CA20DB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6D07925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6C4302B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3F78D682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E479C66" w14:textId="436B4BDE" w:rsidR="00CE0559" w:rsidRPr="007933EC" w:rsidRDefault="00CE0559" w:rsidP="00F65D63">
      <w:pPr>
        <w:spacing w:before="0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E0559" w:rsidRPr="007933EC" w:rsidSect="007762D1">
      <w:headerReference w:type="default" r:id="rId13"/>
      <w:footerReference w:type="default" r:id="rId14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16CE8" w14:textId="77777777" w:rsidR="00A63612" w:rsidRDefault="00A63612" w:rsidP="006F502D">
      <w:r>
        <w:separator/>
      </w:r>
    </w:p>
  </w:endnote>
  <w:endnote w:type="continuationSeparator" w:id="0">
    <w:p w14:paraId="37DC35DE" w14:textId="77777777" w:rsidR="00A63612" w:rsidRDefault="00A63612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7BB7" w14:textId="7D5700F0" w:rsidR="0021299E" w:rsidRPr="006E5D06" w:rsidRDefault="00000000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507DF9">
          <w:rPr>
            <w:noProof/>
            <w:sz w:val="18"/>
          </w:rPr>
          <w:t>8/20/24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B9A20" w14:textId="77777777" w:rsidR="00A63612" w:rsidRDefault="00A63612" w:rsidP="006F502D">
      <w:r>
        <w:separator/>
      </w:r>
    </w:p>
  </w:footnote>
  <w:footnote w:type="continuationSeparator" w:id="0">
    <w:p w14:paraId="4D40A82F" w14:textId="77777777" w:rsidR="00A63612" w:rsidRDefault="00A63612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0997" w14:textId="4F6734F6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0C6CAD9F" wp14:editId="404D54C6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CA1B03" w:rsidRPr="00CA1B03">
      <w:rPr>
        <w:sz w:val="18"/>
        <w:szCs w:val="18"/>
      </w:rPr>
      <w:t>Zscaler Client Connector Error Code Table for Service Desk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24"/>
  </w:num>
  <w:num w:numId="3" w16cid:durableId="1209032841">
    <w:abstractNumId w:val="20"/>
  </w:num>
  <w:num w:numId="4" w16cid:durableId="1357929816">
    <w:abstractNumId w:val="21"/>
  </w:num>
  <w:num w:numId="5" w16cid:durableId="1461068391">
    <w:abstractNumId w:val="15"/>
  </w:num>
  <w:num w:numId="6" w16cid:durableId="535198698">
    <w:abstractNumId w:val="14"/>
  </w:num>
  <w:num w:numId="7" w16cid:durableId="1881284642">
    <w:abstractNumId w:val="17"/>
  </w:num>
  <w:num w:numId="8" w16cid:durableId="1305698129">
    <w:abstractNumId w:val="22"/>
  </w:num>
  <w:num w:numId="9" w16cid:durableId="251088117">
    <w:abstractNumId w:val="10"/>
  </w:num>
  <w:num w:numId="10" w16cid:durableId="1036392554">
    <w:abstractNumId w:val="25"/>
  </w:num>
  <w:num w:numId="11" w16cid:durableId="1146583357">
    <w:abstractNumId w:val="2"/>
  </w:num>
  <w:num w:numId="12" w16cid:durableId="1016008051">
    <w:abstractNumId w:val="4"/>
  </w:num>
  <w:num w:numId="13" w16cid:durableId="463814839">
    <w:abstractNumId w:val="30"/>
  </w:num>
  <w:num w:numId="14" w16cid:durableId="1837191090">
    <w:abstractNumId w:val="12"/>
  </w:num>
  <w:num w:numId="15" w16cid:durableId="368267357">
    <w:abstractNumId w:val="13"/>
  </w:num>
  <w:num w:numId="16" w16cid:durableId="693968803">
    <w:abstractNumId w:val="31"/>
  </w:num>
  <w:num w:numId="17" w16cid:durableId="1011642602">
    <w:abstractNumId w:val="8"/>
  </w:num>
  <w:num w:numId="18" w16cid:durableId="519200910">
    <w:abstractNumId w:val="26"/>
  </w:num>
  <w:num w:numId="19" w16cid:durableId="2090498669">
    <w:abstractNumId w:val="9"/>
  </w:num>
  <w:num w:numId="20" w16cid:durableId="731586487">
    <w:abstractNumId w:val="27"/>
  </w:num>
  <w:num w:numId="21" w16cid:durableId="231815063">
    <w:abstractNumId w:val="23"/>
  </w:num>
  <w:num w:numId="22" w16cid:durableId="2095012912">
    <w:abstractNumId w:val="18"/>
  </w:num>
  <w:num w:numId="23" w16cid:durableId="1445340434">
    <w:abstractNumId w:val="5"/>
  </w:num>
  <w:num w:numId="24" w16cid:durableId="1349333367">
    <w:abstractNumId w:val="29"/>
  </w:num>
  <w:num w:numId="25" w16cid:durableId="496966807">
    <w:abstractNumId w:val="7"/>
  </w:num>
  <w:num w:numId="26" w16cid:durableId="2083024847">
    <w:abstractNumId w:val="11"/>
  </w:num>
  <w:num w:numId="27" w16cid:durableId="1848589874">
    <w:abstractNumId w:val="19"/>
  </w:num>
  <w:num w:numId="28" w16cid:durableId="843203679">
    <w:abstractNumId w:val="0"/>
  </w:num>
  <w:num w:numId="29" w16cid:durableId="982930739">
    <w:abstractNumId w:val="3"/>
  </w:num>
  <w:num w:numId="30" w16cid:durableId="1349865934">
    <w:abstractNumId w:val="16"/>
  </w:num>
  <w:num w:numId="31" w16cid:durableId="733158601">
    <w:abstractNumId w:val="32"/>
  </w:num>
  <w:num w:numId="32" w16cid:durableId="1478451388">
    <w:abstractNumId w:val="28"/>
  </w:num>
  <w:num w:numId="33" w16cid:durableId="61436348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F8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15B01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559FD"/>
    <w:rsid w:val="00061E65"/>
    <w:rsid w:val="00065733"/>
    <w:rsid w:val="00065E45"/>
    <w:rsid w:val="000709BF"/>
    <w:rsid w:val="000740ED"/>
    <w:rsid w:val="00074C46"/>
    <w:rsid w:val="0007505E"/>
    <w:rsid w:val="00075E1C"/>
    <w:rsid w:val="0007746C"/>
    <w:rsid w:val="00085E47"/>
    <w:rsid w:val="00086B78"/>
    <w:rsid w:val="00093C13"/>
    <w:rsid w:val="000975E6"/>
    <w:rsid w:val="000A2DB4"/>
    <w:rsid w:val="000A3CFA"/>
    <w:rsid w:val="000A5887"/>
    <w:rsid w:val="000A642E"/>
    <w:rsid w:val="000A7485"/>
    <w:rsid w:val="000B3E98"/>
    <w:rsid w:val="000B5E68"/>
    <w:rsid w:val="000B763F"/>
    <w:rsid w:val="000C1023"/>
    <w:rsid w:val="000C43E5"/>
    <w:rsid w:val="000C5260"/>
    <w:rsid w:val="000C6CE2"/>
    <w:rsid w:val="000D1973"/>
    <w:rsid w:val="000E3AA0"/>
    <w:rsid w:val="000F136E"/>
    <w:rsid w:val="000F2D2A"/>
    <w:rsid w:val="000F5799"/>
    <w:rsid w:val="000F6162"/>
    <w:rsid w:val="000F72F1"/>
    <w:rsid w:val="00100AD9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06B0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2473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37660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610FB"/>
    <w:rsid w:val="00262048"/>
    <w:rsid w:val="002656B3"/>
    <w:rsid w:val="0026669C"/>
    <w:rsid w:val="00267155"/>
    <w:rsid w:val="00270B08"/>
    <w:rsid w:val="00270D70"/>
    <w:rsid w:val="00271334"/>
    <w:rsid w:val="002873E5"/>
    <w:rsid w:val="00292082"/>
    <w:rsid w:val="00293A13"/>
    <w:rsid w:val="002A0F0D"/>
    <w:rsid w:val="002A24BE"/>
    <w:rsid w:val="002A2CAA"/>
    <w:rsid w:val="002A2DC4"/>
    <w:rsid w:val="002A4107"/>
    <w:rsid w:val="002A5EF6"/>
    <w:rsid w:val="002B1A18"/>
    <w:rsid w:val="002B2E90"/>
    <w:rsid w:val="002B5792"/>
    <w:rsid w:val="002B6C26"/>
    <w:rsid w:val="002B7DEB"/>
    <w:rsid w:val="002C22C5"/>
    <w:rsid w:val="002C604E"/>
    <w:rsid w:val="002C65F1"/>
    <w:rsid w:val="002D2B56"/>
    <w:rsid w:val="002D37C4"/>
    <w:rsid w:val="002D3AFC"/>
    <w:rsid w:val="002D4472"/>
    <w:rsid w:val="002D4ED3"/>
    <w:rsid w:val="002E009B"/>
    <w:rsid w:val="002E0CBF"/>
    <w:rsid w:val="002E1A17"/>
    <w:rsid w:val="002E302B"/>
    <w:rsid w:val="002E63EA"/>
    <w:rsid w:val="002E715C"/>
    <w:rsid w:val="002F1DFC"/>
    <w:rsid w:val="002F2EB8"/>
    <w:rsid w:val="002F33C9"/>
    <w:rsid w:val="002F43D5"/>
    <w:rsid w:val="002F475F"/>
    <w:rsid w:val="002F4D6A"/>
    <w:rsid w:val="002F5A08"/>
    <w:rsid w:val="002F7453"/>
    <w:rsid w:val="003000DF"/>
    <w:rsid w:val="00300D50"/>
    <w:rsid w:val="00302735"/>
    <w:rsid w:val="00303324"/>
    <w:rsid w:val="0030455C"/>
    <w:rsid w:val="00304A49"/>
    <w:rsid w:val="00305954"/>
    <w:rsid w:val="00305D5E"/>
    <w:rsid w:val="00314ACF"/>
    <w:rsid w:val="003171C9"/>
    <w:rsid w:val="003208F2"/>
    <w:rsid w:val="00320FAB"/>
    <w:rsid w:val="00322533"/>
    <w:rsid w:val="00323E72"/>
    <w:rsid w:val="00324004"/>
    <w:rsid w:val="003240BC"/>
    <w:rsid w:val="00324476"/>
    <w:rsid w:val="00330576"/>
    <w:rsid w:val="0033245A"/>
    <w:rsid w:val="0033420B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1095"/>
    <w:rsid w:val="00351C01"/>
    <w:rsid w:val="00352485"/>
    <w:rsid w:val="003563C6"/>
    <w:rsid w:val="0035690C"/>
    <w:rsid w:val="00360A3B"/>
    <w:rsid w:val="0036213B"/>
    <w:rsid w:val="003625F2"/>
    <w:rsid w:val="0036413B"/>
    <w:rsid w:val="003663E3"/>
    <w:rsid w:val="003665F8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358D"/>
    <w:rsid w:val="003A47C2"/>
    <w:rsid w:val="003B0693"/>
    <w:rsid w:val="003B419B"/>
    <w:rsid w:val="003B58EB"/>
    <w:rsid w:val="003B6ADF"/>
    <w:rsid w:val="003B76FC"/>
    <w:rsid w:val="003B7B4F"/>
    <w:rsid w:val="003C0E16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006"/>
    <w:rsid w:val="004124EE"/>
    <w:rsid w:val="00414CA2"/>
    <w:rsid w:val="00421C17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22F6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77B"/>
    <w:rsid w:val="004B6804"/>
    <w:rsid w:val="004C0CD5"/>
    <w:rsid w:val="004C3D9C"/>
    <w:rsid w:val="004C49F2"/>
    <w:rsid w:val="004C7623"/>
    <w:rsid w:val="004D1167"/>
    <w:rsid w:val="004D17C6"/>
    <w:rsid w:val="004D47C3"/>
    <w:rsid w:val="004D590B"/>
    <w:rsid w:val="004D68D8"/>
    <w:rsid w:val="004D7C52"/>
    <w:rsid w:val="004E094E"/>
    <w:rsid w:val="004E214E"/>
    <w:rsid w:val="004E4884"/>
    <w:rsid w:val="004F789D"/>
    <w:rsid w:val="004F7ABD"/>
    <w:rsid w:val="0050066B"/>
    <w:rsid w:val="005013E3"/>
    <w:rsid w:val="00505C5B"/>
    <w:rsid w:val="00507DF9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16D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42A8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1C7B"/>
    <w:rsid w:val="00612EC7"/>
    <w:rsid w:val="00616399"/>
    <w:rsid w:val="00632458"/>
    <w:rsid w:val="00632A8B"/>
    <w:rsid w:val="0063349F"/>
    <w:rsid w:val="006339D9"/>
    <w:rsid w:val="00634835"/>
    <w:rsid w:val="00634E09"/>
    <w:rsid w:val="0063769C"/>
    <w:rsid w:val="0064579B"/>
    <w:rsid w:val="00647C7F"/>
    <w:rsid w:val="006519BD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75158"/>
    <w:rsid w:val="00680E6F"/>
    <w:rsid w:val="00685669"/>
    <w:rsid w:val="00685B3C"/>
    <w:rsid w:val="00687988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2056"/>
    <w:rsid w:val="006D2579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E68E9"/>
    <w:rsid w:val="006E7DFB"/>
    <w:rsid w:val="006F0B99"/>
    <w:rsid w:val="006F4BB0"/>
    <w:rsid w:val="006F502D"/>
    <w:rsid w:val="006F65F7"/>
    <w:rsid w:val="006F70FD"/>
    <w:rsid w:val="006F726B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29F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160B"/>
    <w:rsid w:val="007821A8"/>
    <w:rsid w:val="0078308B"/>
    <w:rsid w:val="007846E5"/>
    <w:rsid w:val="007854AE"/>
    <w:rsid w:val="007867CE"/>
    <w:rsid w:val="00790005"/>
    <w:rsid w:val="0079058C"/>
    <w:rsid w:val="0079163C"/>
    <w:rsid w:val="007933EC"/>
    <w:rsid w:val="00793C13"/>
    <w:rsid w:val="00795EAF"/>
    <w:rsid w:val="0079637D"/>
    <w:rsid w:val="007A010B"/>
    <w:rsid w:val="007A07B1"/>
    <w:rsid w:val="007A39DE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31AA"/>
    <w:rsid w:val="007F49E9"/>
    <w:rsid w:val="007F63CE"/>
    <w:rsid w:val="007F6CF5"/>
    <w:rsid w:val="00803611"/>
    <w:rsid w:val="008036DA"/>
    <w:rsid w:val="008037EB"/>
    <w:rsid w:val="00803D93"/>
    <w:rsid w:val="0081133B"/>
    <w:rsid w:val="00813F71"/>
    <w:rsid w:val="00815001"/>
    <w:rsid w:val="00821BC9"/>
    <w:rsid w:val="0082707E"/>
    <w:rsid w:val="008305C2"/>
    <w:rsid w:val="008312ED"/>
    <w:rsid w:val="00831681"/>
    <w:rsid w:val="008331EC"/>
    <w:rsid w:val="00836349"/>
    <w:rsid w:val="00837E6A"/>
    <w:rsid w:val="008417D3"/>
    <w:rsid w:val="00842AE4"/>
    <w:rsid w:val="00847E5D"/>
    <w:rsid w:val="0085150D"/>
    <w:rsid w:val="008519A0"/>
    <w:rsid w:val="00852072"/>
    <w:rsid w:val="00855324"/>
    <w:rsid w:val="00855FDA"/>
    <w:rsid w:val="008622C7"/>
    <w:rsid w:val="0086332E"/>
    <w:rsid w:val="00863DA8"/>
    <w:rsid w:val="008640D4"/>
    <w:rsid w:val="00864244"/>
    <w:rsid w:val="0086431D"/>
    <w:rsid w:val="00867341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2985"/>
    <w:rsid w:val="00883267"/>
    <w:rsid w:val="00884C8A"/>
    <w:rsid w:val="008857BF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63BF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0094"/>
    <w:rsid w:val="009223DD"/>
    <w:rsid w:val="009235A9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51BDB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48EF"/>
    <w:rsid w:val="00985C12"/>
    <w:rsid w:val="0099431C"/>
    <w:rsid w:val="00997D65"/>
    <w:rsid w:val="009A2BB5"/>
    <w:rsid w:val="009A6C75"/>
    <w:rsid w:val="009A6EF1"/>
    <w:rsid w:val="009A6F33"/>
    <w:rsid w:val="009B711F"/>
    <w:rsid w:val="009B7A05"/>
    <w:rsid w:val="009B7B19"/>
    <w:rsid w:val="009C112F"/>
    <w:rsid w:val="009C2EFA"/>
    <w:rsid w:val="009C2FB4"/>
    <w:rsid w:val="009C50E6"/>
    <w:rsid w:val="009C7E43"/>
    <w:rsid w:val="009D48FD"/>
    <w:rsid w:val="009D53AA"/>
    <w:rsid w:val="009D7587"/>
    <w:rsid w:val="009E08F7"/>
    <w:rsid w:val="009E1B5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3B4D"/>
    <w:rsid w:val="009F532A"/>
    <w:rsid w:val="00A019CC"/>
    <w:rsid w:val="00A025E0"/>
    <w:rsid w:val="00A0529C"/>
    <w:rsid w:val="00A0532E"/>
    <w:rsid w:val="00A06D49"/>
    <w:rsid w:val="00A129B1"/>
    <w:rsid w:val="00A14A97"/>
    <w:rsid w:val="00A15403"/>
    <w:rsid w:val="00A15415"/>
    <w:rsid w:val="00A162E2"/>
    <w:rsid w:val="00A16F81"/>
    <w:rsid w:val="00A24C1F"/>
    <w:rsid w:val="00A25EB1"/>
    <w:rsid w:val="00A265B7"/>
    <w:rsid w:val="00A274B1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3612"/>
    <w:rsid w:val="00A6416C"/>
    <w:rsid w:val="00A64E92"/>
    <w:rsid w:val="00A66953"/>
    <w:rsid w:val="00A67477"/>
    <w:rsid w:val="00A7215B"/>
    <w:rsid w:val="00A72F11"/>
    <w:rsid w:val="00A755B9"/>
    <w:rsid w:val="00A76029"/>
    <w:rsid w:val="00A77137"/>
    <w:rsid w:val="00A806C9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4C43"/>
    <w:rsid w:val="00AA6376"/>
    <w:rsid w:val="00AA6823"/>
    <w:rsid w:val="00AB206D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20BEE"/>
    <w:rsid w:val="00B21699"/>
    <w:rsid w:val="00B232B7"/>
    <w:rsid w:val="00B24147"/>
    <w:rsid w:val="00B251F8"/>
    <w:rsid w:val="00B2625C"/>
    <w:rsid w:val="00B348D5"/>
    <w:rsid w:val="00B34C0E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CA1"/>
    <w:rsid w:val="00B75DE9"/>
    <w:rsid w:val="00B760FB"/>
    <w:rsid w:val="00B80613"/>
    <w:rsid w:val="00B816DD"/>
    <w:rsid w:val="00B81B55"/>
    <w:rsid w:val="00B82931"/>
    <w:rsid w:val="00B86701"/>
    <w:rsid w:val="00B86F69"/>
    <w:rsid w:val="00B875C6"/>
    <w:rsid w:val="00B90CF7"/>
    <w:rsid w:val="00B91A9C"/>
    <w:rsid w:val="00B92690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47539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9BC"/>
    <w:rsid w:val="00CA1B03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559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2462"/>
    <w:rsid w:val="00D02552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125D"/>
    <w:rsid w:val="00D51FC0"/>
    <w:rsid w:val="00D57D23"/>
    <w:rsid w:val="00D604C3"/>
    <w:rsid w:val="00D63B75"/>
    <w:rsid w:val="00D648E5"/>
    <w:rsid w:val="00D66A21"/>
    <w:rsid w:val="00D70B6B"/>
    <w:rsid w:val="00D72491"/>
    <w:rsid w:val="00D73281"/>
    <w:rsid w:val="00D73A02"/>
    <w:rsid w:val="00D746F8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043B"/>
    <w:rsid w:val="00D93FF2"/>
    <w:rsid w:val="00D95367"/>
    <w:rsid w:val="00D955AE"/>
    <w:rsid w:val="00D96344"/>
    <w:rsid w:val="00DA0403"/>
    <w:rsid w:val="00DA3611"/>
    <w:rsid w:val="00DA6604"/>
    <w:rsid w:val="00DB0F23"/>
    <w:rsid w:val="00DB3BDB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4239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40BF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26936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0680"/>
    <w:rsid w:val="00E63292"/>
    <w:rsid w:val="00E6477B"/>
    <w:rsid w:val="00E674A4"/>
    <w:rsid w:val="00E70BBB"/>
    <w:rsid w:val="00E716B0"/>
    <w:rsid w:val="00E74832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94299"/>
    <w:rsid w:val="00EA06C5"/>
    <w:rsid w:val="00EA1AEF"/>
    <w:rsid w:val="00EA5EE9"/>
    <w:rsid w:val="00EB46BE"/>
    <w:rsid w:val="00EB4B76"/>
    <w:rsid w:val="00EB50FE"/>
    <w:rsid w:val="00EB5DFC"/>
    <w:rsid w:val="00EB666D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45E71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4688"/>
    <w:rsid w:val="00F65D63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97AE4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FDC80"/>
  <w15:docId w15:val="{95426C1D-EE58-413A-9EE8-8844C2C1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3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  <w:style w:type="table" w:styleId="ListTable4-Accent1">
    <w:name w:val="List Table 4 Accent 1"/>
    <w:basedOn w:val="TableNormal"/>
    <w:uiPriority w:val="49"/>
    <w:rsid w:val="008305C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">
    <w:name w:val="Body Text"/>
    <w:aliases w:val="Doors Normal"/>
    <w:basedOn w:val="Normal"/>
    <w:link w:val="BodyTextChar"/>
    <w:rsid w:val="00A0532E"/>
    <w:pPr>
      <w:autoSpaceDE w:val="0"/>
      <w:autoSpaceDN w:val="0"/>
      <w:adjustRightInd w:val="0"/>
      <w:spacing w:before="0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A0532E"/>
    <w:rPr>
      <w:rFonts w:ascii="Arial" w:eastAsia="Times New Roman" w:hAnsi="Arial" w:cs="Arial"/>
      <w:szCs w:val="20"/>
    </w:rPr>
  </w:style>
  <w:style w:type="table" w:styleId="GridTable4-Accent1">
    <w:name w:val="Grid Table 4 Accent 1"/>
    <w:basedOn w:val="TableNormal"/>
    <w:uiPriority w:val="49"/>
    <w:rsid w:val="00A0532E"/>
    <w:pPr>
      <w:spacing w:after="0" w:line="240" w:lineRule="auto"/>
    </w:pPr>
    <w:rPr>
      <w:rFonts w:ascii="Open Sans" w:eastAsia="Open Sans" w:hAnsi="Open Sans" w:cs="Open Sans"/>
      <w:sz w:val="18"/>
      <w:szCs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D9043B"/>
    <w:pPr>
      <w:widowControl w:val="0"/>
      <w:autoSpaceDE w:val="0"/>
      <w:autoSpaceDN w:val="0"/>
      <w:spacing w:before="119"/>
      <w:ind w:left="108"/>
    </w:pPr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100AD9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da\OneDrive%20-%20CFPB\DG%20Originals\Templates\DG%20Document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Props1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 Document Guide Template</Template>
  <TotalTime>85</TotalTime>
  <Pages>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103</cp:revision>
  <cp:lastPrinted>2023-10-18T14:54:00Z</cp:lastPrinted>
  <dcterms:created xsi:type="dcterms:W3CDTF">2024-08-07T12:53:00Z</dcterms:created>
  <dcterms:modified xsi:type="dcterms:W3CDTF">2024-08-20T13:39:00Z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